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270B" w14:textId="2A14D09C" w:rsidR="004B1A70" w:rsidRPr="001074DC" w:rsidRDefault="00E47E78" w:rsidP="00AC44B0">
      <w:pPr>
        <w:pStyle w:val="ResumeName"/>
        <w:spacing w:after="0"/>
        <w:jc w:val="both"/>
        <w:rPr>
          <w:sz w:val="40"/>
          <w:szCs w:val="40"/>
        </w:rPr>
      </w:pPr>
      <w:bookmarkStart w:id="0" w:name="_Toc204495470"/>
      <w:r>
        <w:rPr>
          <w:sz w:val="40"/>
          <w:szCs w:val="40"/>
        </w:rPr>
        <w:t>LINH HONG NGUYEN</w:t>
      </w:r>
      <w:r w:rsidR="00263D4E">
        <w:rPr>
          <w:sz w:val="40"/>
          <w:szCs w:val="40"/>
        </w:rPr>
        <w:t xml:space="preserve"> </w:t>
      </w:r>
    </w:p>
    <w:bookmarkEnd w:id="0"/>
    <w:p w14:paraId="5C06A1D8" w14:textId="022F2A1F" w:rsidR="0060647C" w:rsidRPr="00B1207C" w:rsidRDefault="00425141" w:rsidP="00AC44B0">
      <w:pPr>
        <w:pStyle w:val="Heading4"/>
        <w:jc w:val="both"/>
      </w:pPr>
      <w:r>
        <w:t xml:space="preserve">IT </w:t>
      </w:r>
      <w:r w:rsidR="00263D4E">
        <w:t>Consulta</w:t>
      </w:r>
      <w:r>
        <w:t xml:space="preserve">nt </w:t>
      </w:r>
    </w:p>
    <w:p w14:paraId="057BB4F0" w14:textId="77777777" w:rsidR="0060647C" w:rsidRDefault="004B1A70" w:rsidP="00263D4E">
      <w:pPr>
        <w:pStyle w:val="Title"/>
      </w:pPr>
      <w:r w:rsidRPr="004B1A70">
        <w:t>Summary</w:t>
      </w:r>
    </w:p>
    <w:p w14:paraId="75D90A04" w14:textId="73A443F3" w:rsidR="008818E2" w:rsidRDefault="00050147" w:rsidP="00AC44B0">
      <w:pPr>
        <w:spacing w:before="60" w:after="60" w:line="240" w:lineRule="auto"/>
        <w:jc w:val="both"/>
      </w:pPr>
      <w:r>
        <w:rPr>
          <w:bCs/>
        </w:rPr>
        <w:t xml:space="preserve">An Embedded Software Engineer </w:t>
      </w:r>
      <w:r w:rsidR="008818E2" w:rsidRPr="00050147">
        <w:rPr>
          <w:bCs/>
        </w:rPr>
        <w:t>with</w:t>
      </w:r>
      <w:r w:rsidR="008818E2">
        <w:t xml:space="preserve"> </w:t>
      </w:r>
      <w:r w:rsidR="00EE32C7">
        <w:t>entry-level</w:t>
      </w:r>
      <w:r w:rsidR="008818E2">
        <w:t xml:space="preserve"> experience</w:t>
      </w:r>
      <w:r w:rsidR="00EE32C7">
        <w:t xml:space="preserve"> specializing</w:t>
      </w:r>
      <w:r w:rsidR="008818E2">
        <w:t xml:space="preserve"> in software development, </w:t>
      </w:r>
      <w:r>
        <w:t>microcontrollers</w:t>
      </w:r>
      <w:r w:rsidR="008818E2">
        <w:t xml:space="preserve">, </w:t>
      </w:r>
      <w:r>
        <w:t>hardware design, and firmware.</w:t>
      </w:r>
    </w:p>
    <w:p w14:paraId="2ADCED22" w14:textId="5E730E86" w:rsidR="008818E2" w:rsidRDefault="00050147" w:rsidP="00050147">
      <w:pPr>
        <w:spacing w:before="60" w:after="60" w:line="240" w:lineRule="auto"/>
        <w:jc w:val="both"/>
      </w:pPr>
      <w:r>
        <w:t xml:space="preserve">Adept at identifying opportunities </w:t>
      </w:r>
      <w:r w:rsidR="00AB222E">
        <w:t xml:space="preserve">to enhance hardware and software performance for large-scale technology </w:t>
      </w:r>
      <w:r w:rsidR="00BF311F">
        <w:t>implementations.</w:t>
      </w:r>
      <w:r w:rsidR="008818E2">
        <w:t xml:space="preserve"> </w:t>
      </w:r>
    </w:p>
    <w:p w14:paraId="7881E859" w14:textId="77777777" w:rsidR="008C4587" w:rsidRDefault="008C4587" w:rsidP="00263D4E">
      <w:pPr>
        <w:pStyle w:val="Title"/>
      </w:pPr>
      <w:r>
        <w:t>Knowledge</w:t>
      </w:r>
    </w:p>
    <w:p w14:paraId="2ABB849C" w14:textId="77777777" w:rsidR="00AD1FB7" w:rsidRDefault="00AD1FB7" w:rsidP="00AC44B0">
      <w:pPr>
        <w:numPr>
          <w:ilvl w:val="0"/>
          <w:numId w:val="1"/>
        </w:numPr>
        <w:spacing w:before="60" w:after="60" w:line="240" w:lineRule="auto"/>
        <w:jc w:val="both"/>
      </w:pPr>
      <w:r w:rsidRPr="00AD1FB7">
        <w:rPr>
          <w:b/>
        </w:rPr>
        <w:t>Technologies</w:t>
      </w:r>
      <w:r>
        <w:t>:</w:t>
      </w:r>
    </w:p>
    <w:p w14:paraId="76DB2C43" w14:textId="3BD50AC8" w:rsidR="008818E2" w:rsidRDefault="003B2BCE" w:rsidP="00AD1FB7">
      <w:pPr>
        <w:numPr>
          <w:ilvl w:val="1"/>
          <w:numId w:val="1"/>
        </w:numPr>
        <w:spacing w:before="60" w:after="60" w:line="240" w:lineRule="auto"/>
        <w:jc w:val="both"/>
      </w:pPr>
      <w:r>
        <w:t>C/C++</w:t>
      </w:r>
      <w:r w:rsidR="008818E2">
        <w:t xml:space="preserve">, </w:t>
      </w:r>
      <w:r>
        <w:t>python</w:t>
      </w:r>
      <w:r w:rsidR="008818E2">
        <w:t>, Design patterns, OOP</w:t>
      </w:r>
    </w:p>
    <w:p w14:paraId="407C612A" w14:textId="1CDCE128" w:rsidR="008818E2" w:rsidRDefault="003B2BCE" w:rsidP="00AD1FB7">
      <w:pPr>
        <w:numPr>
          <w:ilvl w:val="1"/>
          <w:numId w:val="1"/>
        </w:numPr>
        <w:spacing w:before="60" w:after="60" w:line="240" w:lineRule="auto"/>
        <w:jc w:val="both"/>
      </w:pPr>
      <w:r>
        <w:t xml:space="preserve">Win32 </w:t>
      </w:r>
      <w:r w:rsidR="00545644">
        <w:t>platform programming</w:t>
      </w:r>
    </w:p>
    <w:p w14:paraId="60B66B69" w14:textId="53585F74" w:rsidR="00545644" w:rsidRDefault="00545644" w:rsidP="00AD1FB7">
      <w:pPr>
        <w:numPr>
          <w:ilvl w:val="1"/>
          <w:numId w:val="1"/>
        </w:numPr>
        <w:spacing w:before="60" w:after="60" w:line="240" w:lineRule="auto"/>
        <w:jc w:val="both"/>
      </w:pPr>
      <w:r>
        <w:t>Plugin architecture</w:t>
      </w:r>
    </w:p>
    <w:p w14:paraId="0052B817" w14:textId="3CB56878" w:rsidR="00F82871" w:rsidRDefault="00F82871" w:rsidP="00AD1FB7">
      <w:pPr>
        <w:numPr>
          <w:ilvl w:val="1"/>
          <w:numId w:val="1"/>
        </w:numPr>
        <w:spacing w:before="60" w:after="60" w:line="240" w:lineRule="auto"/>
        <w:jc w:val="both"/>
      </w:pPr>
      <w:r>
        <w:t>IDE: Visual studio, Eclipse.</w:t>
      </w:r>
    </w:p>
    <w:p w14:paraId="7EA85E59" w14:textId="77777777" w:rsidR="008818E2" w:rsidRDefault="008818E2" w:rsidP="00AD1FB7">
      <w:pPr>
        <w:numPr>
          <w:ilvl w:val="1"/>
          <w:numId w:val="1"/>
        </w:numPr>
        <w:spacing w:before="60" w:after="60" w:line="240" w:lineRule="auto"/>
        <w:jc w:val="both"/>
      </w:pPr>
      <w:r>
        <w:t>SCM: Git, SVN</w:t>
      </w:r>
    </w:p>
    <w:p w14:paraId="1C387139" w14:textId="77777777" w:rsidR="00E85130" w:rsidRDefault="008818E2" w:rsidP="00AD1FB7">
      <w:pPr>
        <w:pStyle w:val="ListParagraph"/>
        <w:numPr>
          <w:ilvl w:val="1"/>
          <w:numId w:val="1"/>
        </w:numPr>
        <w:tabs>
          <w:tab w:val="left" w:pos="720"/>
          <w:tab w:val="left" w:pos="6120"/>
        </w:tabs>
        <w:spacing w:after="0"/>
        <w:contextualSpacing w:val="0"/>
        <w:jc w:val="both"/>
      </w:pPr>
      <w:r>
        <w:t>OS: Windows, Linux, VM</w:t>
      </w:r>
    </w:p>
    <w:p w14:paraId="3C5C58F8"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Functional Expertise</w:t>
      </w:r>
      <w:r>
        <w:t>:</w:t>
      </w:r>
    </w:p>
    <w:p w14:paraId="3DCE03F3" w14:textId="77777777" w:rsidR="00AD1FB7" w:rsidRDefault="00AD1FB7" w:rsidP="00AD1FB7">
      <w:pPr>
        <w:numPr>
          <w:ilvl w:val="1"/>
          <w:numId w:val="1"/>
        </w:numPr>
        <w:spacing w:before="60" w:after="60" w:line="240" w:lineRule="auto"/>
        <w:jc w:val="both"/>
      </w:pPr>
      <w:r>
        <w:t>Project management with Waterfall or SCRUM methodologies</w:t>
      </w:r>
    </w:p>
    <w:p w14:paraId="294E10D4" w14:textId="41AD95EE" w:rsidR="00AD1FB7" w:rsidRDefault="00AD1FB7" w:rsidP="0065101E">
      <w:pPr>
        <w:pStyle w:val="ListParagraph"/>
        <w:numPr>
          <w:ilvl w:val="1"/>
          <w:numId w:val="1"/>
        </w:numPr>
        <w:tabs>
          <w:tab w:val="left" w:pos="720"/>
        </w:tabs>
        <w:spacing w:after="0"/>
        <w:contextualSpacing w:val="0"/>
        <w:jc w:val="both"/>
      </w:pPr>
      <w:r>
        <w:t>Software architecture and d</w:t>
      </w:r>
      <w:r w:rsidRPr="00D468AF">
        <w:t>esign</w:t>
      </w:r>
      <w:r>
        <w:t xml:space="preserve">: </w:t>
      </w:r>
      <w:r w:rsidRPr="00085DCB">
        <w:t>Anticipate Problems, Design</w:t>
      </w:r>
      <w:r>
        <w:t xml:space="preserve"> Pattern, detailed </w:t>
      </w:r>
      <w:r w:rsidR="00BF311F">
        <w:t>design.</w:t>
      </w:r>
    </w:p>
    <w:p w14:paraId="32E864F7" w14:textId="77777777" w:rsidR="00AD1FB7" w:rsidRDefault="00AD1FB7" w:rsidP="00AD1FB7">
      <w:pPr>
        <w:pStyle w:val="ListParagraph"/>
        <w:numPr>
          <w:ilvl w:val="0"/>
          <w:numId w:val="1"/>
        </w:numPr>
        <w:tabs>
          <w:tab w:val="left" w:pos="720"/>
          <w:tab w:val="left" w:pos="6120"/>
        </w:tabs>
        <w:spacing w:after="0"/>
        <w:contextualSpacing w:val="0"/>
        <w:jc w:val="both"/>
      </w:pPr>
      <w:r w:rsidRPr="00AD1FB7">
        <w:rPr>
          <w:b/>
        </w:rPr>
        <w:t>Industry Expertise</w:t>
      </w:r>
      <w:r>
        <w:t>:</w:t>
      </w:r>
    </w:p>
    <w:p w14:paraId="0841AC42" w14:textId="2D29FEDF" w:rsidR="00AD1FB7" w:rsidRDefault="00F82871" w:rsidP="00AD1FB7">
      <w:pPr>
        <w:pStyle w:val="ListParagraph"/>
        <w:numPr>
          <w:ilvl w:val="1"/>
          <w:numId w:val="1"/>
        </w:numPr>
        <w:tabs>
          <w:tab w:val="left" w:pos="720"/>
          <w:tab w:val="left" w:pos="6120"/>
        </w:tabs>
        <w:spacing w:after="0"/>
        <w:contextualSpacing w:val="0"/>
        <w:jc w:val="both"/>
      </w:pPr>
      <w:r>
        <w:t>IoT</w:t>
      </w:r>
    </w:p>
    <w:p w14:paraId="1AA1DFC9" w14:textId="7D19A194" w:rsidR="00AD1FB7" w:rsidRDefault="00AD1FB7" w:rsidP="00F82871">
      <w:pPr>
        <w:pStyle w:val="ListParagraph"/>
        <w:numPr>
          <w:ilvl w:val="1"/>
          <w:numId w:val="1"/>
        </w:numPr>
        <w:tabs>
          <w:tab w:val="left" w:pos="720"/>
          <w:tab w:val="left" w:pos="6120"/>
        </w:tabs>
        <w:spacing w:after="0"/>
        <w:contextualSpacing w:val="0"/>
        <w:jc w:val="both"/>
      </w:pPr>
      <w:r>
        <w:t>SCADA</w:t>
      </w:r>
    </w:p>
    <w:p w14:paraId="4F12EA1A" w14:textId="2A09E0D4" w:rsidR="0060647C" w:rsidRDefault="004B1A70" w:rsidP="00263D4E">
      <w:pPr>
        <w:pStyle w:val="Title"/>
      </w:pPr>
      <w:commentRangeStart w:id="1"/>
      <w:r>
        <w:t>H</w:t>
      </w:r>
      <w:r w:rsidR="00ED19BE">
        <w:t xml:space="preserve">itachi </w:t>
      </w:r>
      <w:r w:rsidR="0060647C" w:rsidRPr="00562C40">
        <w:t>Experience</w:t>
      </w:r>
      <w:commentRangeEnd w:id="1"/>
      <w:r w:rsidR="003D5DAB">
        <w:rPr>
          <w:rStyle w:val="CommentReference"/>
          <w:b w:val="0"/>
          <w:color w:val="auto"/>
          <w:spacing w:val="0"/>
          <w:kern w:val="0"/>
        </w:rPr>
        <w:commentReference w:id="1"/>
      </w:r>
    </w:p>
    <w:p w14:paraId="23ABB73F" w14:textId="73E14EEF" w:rsidR="0060647C" w:rsidRPr="0081522C" w:rsidRDefault="00DE4DA5" w:rsidP="00AC44B0">
      <w:pPr>
        <w:pStyle w:val="Heading3"/>
        <w:spacing w:before="120"/>
        <w:jc w:val="both"/>
      </w:pPr>
      <w:r w:rsidRPr="00DE4DA5">
        <w:t>Hitachi Vantara Vietnam</w:t>
      </w:r>
    </w:p>
    <w:p w14:paraId="0DA1B086" w14:textId="630545D3" w:rsidR="008818E2" w:rsidRDefault="003253F6" w:rsidP="00AC44B0">
      <w:pPr>
        <w:pStyle w:val="Heading5"/>
        <w:tabs>
          <w:tab w:val="left" w:pos="6120"/>
        </w:tabs>
        <w:jc w:val="both"/>
      </w:pPr>
      <w:r>
        <w:t>DAIN-JP-P-</w:t>
      </w:r>
      <w:proofErr w:type="spellStart"/>
      <w:r>
        <w:t>CMSJetDrive</w:t>
      </w:r>
      <w:proofErr w:type="spellEnd"/>
      <w:r w:rsidR="008818E2">
        <w:tab/>
      </w:r>
      <w:r>
        <w:t>Feb</w:t>
      </w:r>
      <w:r w:rsidR="008818E2" w:rsidRPr="008818E2">
        <w:t xml:space="preserve"> 20</w:t>
      </w:r>
      <w:r w:rsidR="00AB222E">
        <w:t>22</w:t>
      </w:r>
      <w:r w:rsidR="006C2BC2">
        <w:t>–</w:t>
      </w:r>
      <w:r w:rsidR="00213C59">
        <w:t xml:space="preserve"> Current</w:t>
      </w:r>
      <w:r w:rsidR="006C2BC2">
        <w:t xml:space="preserve"> </w:t>
      </w:r>
    </w:p>
    <w:p w14:paraId="0EFDC6D8" w14:textId="6BFA537B" w:rsidR="00263D4E" w:rsidRPr="008818E2" w:rsidRDefault="003253F6" w:rsidP="00AC44B0">
      <w:pPr>
        <w:spacing w:after="0"/>
        <w:jc w:val="both"/>
        <w:rPr>
          <w:rFonts w:ascii="Cambria" w:eastAsia="Times New Roman" w:hAnsi="Cambria"/>
          <w:color w:val="7F7F7F"/>
        </w:rPr>
      </w:pPr>
      <w:r w:rsidRPr="003253F6">
        <w:rPr>
          <w:rFonts w:ascii="Cambria" w:eastAsia="Times New Roman" w:hAnsi="Cambria"/>
          <w:color w:val="7F7F7F"/>
        </w:rPr>
        <w:t>Development of printer’s controller applications for different models, with the main language C/C++, win32 GDI, and plugin architecture.</w:t>
      </w:r>
    </w:p>
    <w:p w14:paraId="38C20EDB" w14:textId="77777777" w:rsidR="005F3514" w:rsidRPr="0045208E" w:rsidRDefault="00397738" w:rsidP="00AC44B0">
      <w:pPr>
        <w:pStyle w:val="ListParagraph"/>
        <w:numPr>
          <w:ilvl w:val="0"/>
          <w:numId w:val="1"/>
        </w:numPr>
        <w:tabs>
          <w:tab w:val="left" w:pos="720"/>
          <w:tab w:val="left" w:pos="6120"/>
        </w:tabs>
        <w:spacing w:before="120" w:after="0"/>
        <w:contextualSpacing w:val="0"/>
        <w:jc w:val="both"/>
        <w:rPr>
          <w:b/>
        </w:rPr>
      </w:pPr>
      <w:r w:rsidRPr="0045208E">
        <w:rPr>
          <w:b/>
        </w:rPr>
        <w:t>R</w:t>
      </w:r>
      <w:r w:rsidR="005F3514" w:rsidRPr="0045208E">
        <w:rPr>
          <w:b/>
        </w:rPr>
        <w:t>espons</w:t>
      </w:r>
      <w:r w:rsidRPr="0045208E">
        <w:rPr>
          <w:b/>
        </w:rPr>
        <w:t>ibilities</w:t>
      </w:r>
      <w:r w:rsidR="007D4E9C" w:rsidRPr="0045208E">
        <w:rPr>
          <w:b/>
        </w:rPr>
        <w:t>:</w:t>
      </w:r>
    </w:p>
    <w:p w14:paraId="07C0BEDB" w14:textId="4EDCC737" w:rsidR="008818E2" w:rsidRDefault="008818E2" w:rsidP="00AC44B0">
      <w:pPr>
        <w:pStyle w:val="ListParagraph"/>
        <w:numPr>
          <w:ilvl w:val="0"/>
          <w:numId w:val="3"/>
        </w:numPr>
        <w:spacing w:after="0" w:line="240" w:lineRule="auto"/>
        <w:ind w:left="900" w:right="-108" w:hanging="180"/>
        <w:contextualSpacing w:val="0"/>
        <w:jc w:val="both"/>
      </w:pPr>
      <w:r>
        <w:t xml:space="preserve">Develop </w:t>
      </w:r>
      <w:r w:rsidR="00AB222E">
        <w:t xml:space="preserve">applications using C/C++ and </w:t>
      </w:r>
      <w:r w:rsidR="00BF311F">
        <w:t>python.</w:t>
      </w:r>
    </w:p>
    <w:p w14:paraId="5EB4A3AD" w14:textId="77777777" w:rsidR="008818E2" w:rsidRDefault="008818E2" w:rsidP="00AC44B0">
      <w:pPr>
        <w:pStyle w:val="ListParagraph"/>
        <w:numPr>
          <w:ilvl w:val="0"/>
          <w:numId w:val="3"/>
        </w:numPr>
        <w:spacing w:after="0" w:line="240" w:lineRule="auto"/>
        <w:ind w:left="900" w:right="-108" w:hanging="180"/>
        <w:contextualSpacing w:val="0"/>
        <w:jc w:val="both"/>
      </w:pPr>
      <w:r>
        <w:t>Directly communicate with the client for clarifying requirements, solution discussion</w:t>
      </w:r>
    </w:p>
    <w:p w14:paraId="10BD038C" w14:textId="3B4A833E" w:rsidR="00545644" w:rsidRPr="00457818" w:rsidRDefault="00545644" w:rsidP="00545644">
      <w:pPr>
        <w:pStyle w:val="ListParagraph"/>
        <w:numPr>
          <w:ilvl w:val="0"/>
          <w:numId w:val="3"/>
        </w:numPr>
        <w:spacing w:after="0" w:line="240" w:lineRule="auto"/>
        <w:ind w:left="900" w:right="-108" w:hanging="180"/>
        <w:contextualSpacing w:val="0"/>
        <w:jc w:val="both"/>
      </w:pPr>
      <w:r w:rsidRPr="00457818">
        <w:t xml:space="preserve">Design </w:t>
      </w:r>
      <w:r>
        <w:t>and maintain</w:t>
      </w:r>
      <w:r>
        <w:t xml:space="preserve"> </w:t>
      </w:r>
      <w:r w:rsidRPr="00457818">
        <w:t>Embedded 'C/C++' code for printer system</w:t>
      </w:r>
    </w:p>
    <w:p w14:paraId="52F80BB3" w14:textId="77777777" w:rsidR="00DA332C" w:rsidRDefault="00DA332C" w:rsidP="00AC44B0">
      <w:pPr>
        <w:spacing w:after="0" w:line="240" w:lineRule="auto"/>
        <w:ind w:right="-108"/>
        <w:jc w:val="both"/>
      </w:pPr>
    </w:p>
    <w:p w14:paraId="10E5A26E" w14:textId="77777777" w:rsidR="00397738" w:rsidRPr="00397738" w:rsidRDefault="00397738" w:rsidP="00AC44B0">
      <w:pPr>
        <w:pStyle w:val="ListParagraph"/>
        <w:numPr>
          <w:ilvl w:val="0"/>
          <w:numId w:val="1"/>
        </w:numPr>
        <w:tabs>
          <w:tab w:val="left" w:pos="720"/>
          <w:tab w:val="left" w:pos="6120"/>
        </w:tabs>
        <w:spacing w:after="0"/>
        <w:contextualSpacing w:val="0"/>
        <w:jc w:val="both"/>
        <w:rPr>
          <w:b/>
        </w:rPr>
      </w:pPr>
      <w:r w:rsidRPr="00397738">
        <w:rPr>
          <w:b/>
        </w:rPr>
        <w:t>A</w:t>
      </w:r>
      <w:r w:rsidR="007D4E9C">
        <w:rPr>
          <w:b/>
        </w:rPr>
        <w:t>ccomplishments:</w:t>
      </w:r>
    </w:p>
    <w:p w14:paraId="1E4816A2" w14:textId="645D0FBB" w:rsidR="00B6657D" w:rsidRDefault="00B6657D" w:rsidP="00B6657D">
      <w:pPr>
        <w:pStyle w:val="ListParagraph"/>
        <w:numPr>
          <w:ilvl w:val="0"/>
          <w:numId w:val="3"/>
        </w:numPr>
        <w:spacing w:after="0" w:line="240" w:lineRule="auto"/>
        <w:ind w:left="900" w:right="-108" w:hanging="180"/>
        <w:contextualSpacing w:val="0"/>
        <w:jc w:val="both"/>
      </w:pPr>
      <w:r>
        <w:t xml:space="preserve">Knowledge of </w:t>
      </w:r>
      <w:r w:rsidRPr="003253F6">
        <w:t>Win32</w:t>
      </w:r>
      <w:r>
        <w:t>- GDI</w:t>
      </w:r>
      <w:r w:rsidRPr="003253F6">
        <w:t xml:space="preserve"> platform programming</w:t>
      </w:r>
    </w:p>
    <w:p w14:paraId="0F72BA09" w14:textId="0785422B" w:rsidR="00F82871" w:rsidRDefault="00B6657D" w:rsidP="00AD1FB7">
      <w:pPr>
        <w:pStyle w:val="ListParagraph"/>
        <w:numPr>
          <w:ilvl w:val="0"/>
          <w:numId w:val="3"/>
        </w:numPr>
        <w:spacing w:after="0" w:line="240" w:lineRule="auto"/>
        <w:ind w:left="900" w:right="-108" w:hanging="180"/>
        <w:contextualSpacing w:val="0"/>
        <w:jc w:val="both"/>
      </w:pPr>
      <w:r>
        <w:t>Knowledge of</w:t>
      </w:r>
      <w:r>
        <w:t xml:space="preserve"> </w:t>
      </w:r>
      <w:r w:rsidRPr="00457818">
        <w:t>printer system</w:t>
      </w:r>
    </w:p>
    <w:p w14:paraId="4B91F099" w14:textId="1D2D0874" w:rsidR="008818E2" w:rsidRDefault="008818E2" w:rsidP="00AD1FB7">
      <w:pPr>
        <w:pStyle w:val="ListParagraph"/>
        <w:numPr>
          <w:ilvl w:val="0"/>
          <w:numId w:val="3"/>
        </w:numPr>
        <w:spacing w:after="0" w:line="240" w:lineRule="auto"/>
        <w:ind w:left="900" w:right="-108" w:hanging="180"/>
        <w:contextualSpacing w:val="0"/>
        <w:jc w:val="both"/>
      </w:pPr>
      <w:r>
        <w:t xml:space="preserve">Knowledge of </w:t>
      </w:r>
      <w:r w:rsidR="00F82871">
        <w:t>plugin architecture</w:t>
      </w:r>
    </w:p>
    <w:p w14:paraId="43D9674C" w14:textId="77777777" w:rsidR="00B6657D" w:rsidRDefault="00B6657D" w:rsidP="00B6657D">
      <w:pPr>
        <w:pStyle w:val="ListParagraph"/>
        <w:numPr>
          <w:ilvl w:val="0"/>
          <w:numId w:val="3"/>
        </w:numPr>
        <w:spacing w:after="0" w:line="240" w:lineRule="auto"/>
        <w:ind w:left="900" w:right="-108" w:hanging="180"/>
        <w:contextualSpacing w:val="0"/>
        <w:jc w:val="both"/>
      </w:pPr>
      <w:r>
        <w:t>Experienced Scrum methodologies</w:t>
      </w:r>
    </w:p>
    <w:p w14:paraId="13AFA5AA" w14:textId="77777777" w:rsidR="00457818" w:rsidRDefault="00457818" w:rsidP="00457818">
      <w:pPr>
        <w:spacing w:after="0" w:line="240" w:lineRule="auto"/>
        <w:ind w:right="-108"/>
        <w:jc w:val="both"/>
      </w:pPr>
    </w:p>
    <w:p w14:paraId="6891713E" w14:textId="77777777" w:rsidR="00397738" w:rsidRDefault="005F3514" w:rsidP="00AC44B0">
      <w:pPr>
        <w:pStyle w:val="ListParagraph"/>
        <w:numPr>
          <w:ilvl w:val="0"/>
          <w:numId w:val="1"/>
        </w:numPr>
        <w:tabs>
          <w:tab w:val="left" w:pos="720"/>
          <w:tab w:val="left" w:pos="6120"/>
        </w:tabs>
        <w:spacing w:after="0"/>
        <w:contextualSpacing w:val="0"/>
        <w:jc w:val="both"/>
      </w:pPr>
      <w:commentRangeStart w:id="2"/>
      <w:r w:rsidRPr="003C111C">
        <w:rPr>
          <w:b/>
        </w:rPr>
        <w:t>Technologies</w:t>
      </w:r>
      <w:r>
        <w:t xml:space="preserve">: </w:t>
      </w:r>
      <w:commentRangeEnd w:id="2"/>
      <w:r w:rsidR="000E626B">
        <w:rPr>
          <w:rStyle w:val="CommentReference"/>
          <w:rFonts w:ascii="Arial" w:eastAsia="Times New Roman" w:hAnsi="Arial"/>
        </w:rPr>
        <w:commentReference w:id="2"/>
      </w:r>
    </w:p>
    <w:p w14:paraId="0935BF42" w14:textId="7538C667" w:rsidR="008818E2" w:rsidRPr="008818E2" w:rsidRDefault="003253F6" w:rsidP="00AC44B0">
      <w:pPr>
        <w:pStyle w:val="ListParagraph"/>
        <w:numPr>
          <w:ilvl w:val="0"/>
          <w:numId w:val="3"/>
        </w:numPr>
        <w:spacing w:after="0" w:line="240" w:lineRule="auto"/>
        <w:ind w:left="900" w:right="-108" w:hanging="180"/>
        <w:contextualSpacing w:val="0"/>
        <w:jc w:val="both"/>
      </w:pPr>
      <w:r>
        <w:t>C/C++</w:t>
      </w:r>
    </w:p>
    <w:p w14:paraId="35AE346D" w14:textId="6EE36635" w:rsidR="008818E2" w:rsidRPr="008818E2" w:rsidRDefault="003253F6" w:rsidP="00AC44B0">
      <w:pPr>
        <w:pStyle w:val="ListParagraph"/>
        <w:numPr>
          <w:ilvl w:val="0"/>
          <w:numId w:val="3"/>
        </w:numPr>
        <w:spacing w:after="0" w:line="240" w:lineRule="auto"/>
        <w:ind w:left="900" w:right="-108" w:hanging="180"/>
        <w:contextualSpacing w:val="0"/>
        <w:jc w:val="both"/>
      </w:pPr>
      <w:r w:rsidRPr="003253F6">
        <w:lastRenderedPageBreak/>
        <w:t>Win32 platform programming</w:t>
      </w:r>
    </w:p>
    <w:p w14:paraId="589A38D3" w14:textId="00575F71" w:rsidR="008818E2" w:rsidRPr="008818E2" w:rsidRDefault="00355FD0" w:rsidP="00AC44B0">
      <w:pPr>
        <w:pStyle w:val="ListParagraph"/>
        <w:numPr>
          <w:ilvl w:val="0"/>
          <w:numId w:val="3"/>
        </w:numPr>
        <w:spacing w:after="0" w:line="240" w:lineRule="auto"/>
        <w:ind w:left="900" w:right="-108" w:hanging="180"/>
        <w:contextualSpacing w:val="0"/>
        <w:jc w:val="both"/>
      </w:pPr>
      <w:r>
        <w:t>P</w:t>
      </w:r>
      <w:r w:rsidRPr="00355FD0">
        <w:t>lugin architecture</w:t>
      </w:r>
    </w:p>
    <w:p w14:paraId="552BC37D" w14:textId="77777777" w:rsidR="008818E2" w:rsidRPr="007D4E9C" w:rsidRDefault="008818E2" w:rsidP="00AC44B0">
      <w:pPr>
        <w:pStyle w:val="ListParagraph"/>
        <w:numPr>
          <w:ilvl w:val="0"/>
          <w:numId w:val="3"/>
        </w:numPr>
        <w:spacing w:after="0" w:line="240" w:lineRule="auto"/>
        <w:ind w:left="900" w:right="-108" w:hanging="180"/>
        <w:contextualSpacing w:val="0"/>
        <w:jc w:val="both"/>
      </w:pPr>
      <w:r w:rsidRPr="008818E2">
        <w:t>Redmine, Git, SVN</w:t>
      </w:r>
    </w:p>
    <w:p w14:paraId="0AF77385" w14:textId="30473C82" w:rsidR="006C2BC2" w:rsidRPr="0081522C" w:rsidRDefault="00DE4DA5" w:rsidP="00AC44B0">
      <w:pPr>
        <w:pStyle w:val="Heading3"/>
        <w:jc w:val="both"/>
      </w:pPr>
      <w:r w:rsidRPr="00DE4DA5">
        <w:t>Hitachi Vantara Vietnam</w:t>
      </w:r>
    </w:p>
    <w:p w14:paraId="52177860" w14:textId="140711A0" w:rsidR="00211343" w:rsidRDefault="00DE63C0" w:rsidP="00AC44B0">
      <w:pPr>
        <w:pStyle w:val="Heading5"/>
        <w:tabs>
          <w:tab w:val="left" w:pos="6120"/>
        </w:tabs>
        <w:jc w:val="both"/>
      </w:pPr>
      <w:proofErr w:type="spellStart"/>
      <w:r>
        <w:t>Intership</w:t>
      </w:r>
      <w:proofErr w:type="spellEnd"/>
      <w:r w:rsidR="006C2BC2">
        <w:tab/>
      </w:r>
      <w:r>
        <w:t>Sep</w:t>
      </w:r>
      <w:r w:rsidRPr="008818E2">
        <w:t xml:space="preserve"> 20</w:t>
      </w:r>
      <w:r>
        <w:t>22– Feb</w:t>
      </w:r>
      <w:r w:rsidR="003253F6">
        <w:t xml:space="preserve"> </w:t>
      </w:r>
      <w:r>
        <w:t>2023</w:t>
      </w:r>
    </w:p>
    <w:p w14:paraId="6971EA84" w14:textId="77777777" w:rsidR="00211343" w:rsidRPr="0027492C" w:rsidRDefault="0027492C" w:rsidP="00AC44B0">
      <w:pPr>
        <w:tabs>
          <w:tab w:val="left" w:pos="720"/>
          <w:tab w:val="left" w:pos="6120"/>
        </w:tabs>
        <w:spacing w:after="0"/>
        <w:jc w:val="both"/>
        <w:rPr>
          <w:rFonts w:ascii="Cambria" w:eastAsia="Times New Roman" w:hAnsi="Cambria" w:cs="Arial"/>
          <w:color w:val="7F7F7F"/>
        </w:rPr>
      </w:pPr>
      <w:r w:rsidRPr="0027492C">
        <w:rPr>
          <w:rFonts w:ascii="Cambria" w:eastAsia="Times New Roman" w:hAnsi="Cambria" w:cs="Arial"/>
          <w:color w:val="7F7F7F"/>
        </w:rPr>
        <w:t>Scope of the project is to port from a PHP-based web application to ASP.NET Core MVC.</w:t>
      </w:r>
    </w:p>
    <w:p w14:paraId="523EBC85" w14:textId="77777777" w:rsidR="007D4E9C" w:rsidRPr="00263D4E" w:rsidRDefault="007D4E9C" w:rsidP="00263D4E">
      <w:pPr>
        <w:pStyle w:val="ListParagraph"/>
        <w:numPr>
          <w:ilvl w:val="0"/>
          <w:numId w:val="1"/>
        </w:numPr>
        <w:tabs>
          <w:tab w:val="left" w:pos="720"/>
          <w:tab w:val="left" w:pos="6120"/>
        </w:tabs>
        <w:spacing w:before="240" w:after="0"/>
        <w:jc w:val="both"/>
        <w:rPr>
          <w:b/>
        </w:rPr>
      </w:pPr>
      <w:r w:rsidRPr="00263D4E">
        <w:rPr>
          <w:b/>
        </w:rPr>
        <w:t>Responsibilities:</w:t>
      </w:r>
    </w:p>
    <w:p w14:paraId="35E124B7" w14:textId="5B459A7B" w:rsidR="00600F78" w:rsidRDefault="00600F78" w:rsidP="00AC44B0">
      <w:pPr>
        <w:pStyle w:val="ListParagraph"/>
        <w:numPr>
          <w:ilvl w:val="0"/>
          <w:numId w:val="3"/>
        </w:numPr>
        <w:spacing w:after="0" w:line="240" w:lineRule="auto"/>
        <w:ind w:left="900" w:right="-108" w:hanging="180"/>
        <w:contextualSpacing w:val="0"/>
        <w:jc w:val="both"/>
      </w:pPr>
      <w:r w:rsidRPr="00600F78">
        <w:t>Complete C/C++ and Python language training</w:t>
      </w:r>
    </w:p>
    <w:p w14:paraId="7A29862D" w14:textId="3CC724FD" w:rsidR="0027492C" w:rsidRDefault="00600F78" w:rsidP="00AC44B0">
      <w:pPr>
        <w:pStyle w:val="ListParagraph"/>
        <w:numPr>
          <w:ilvl w:val="0"/>
          <w:numId w:val="3"/>
        </w:numPr>
        <w:spacing w:after="0" w:line="240" w:lineRule="auto"/>
        <w:ind w:left="900" w:right="-108" w:hanging="180"/>
        <w:contextualSpacing w:val="0"/>
        <w:jc w:val="both"/>
      </w:pPr>
      <w:r>
        <w:t>Complete Win32 exercise</w:t>
      </w:r>
    </w:p>
    <w:p w14:paraId="1C8BAA9B" w14:textId="56D88C98" w:rsidR="00600F78" w:rsidRDefault="00600F78" w:rsidP="00AC44B0">
      <w:pPr>
        <w:pStyle w:val="ListParagraph"/>
        <w:numPr>
          <w:ilvl w:val="0"/>
          <w:numId w:val="3"/>
        </w:numPr>
        <w:spacing w:after="0" w:line="240" w:lineRule="auto"/>
        <w:ind w:left="900" w:right="-108" w:hanging="180"/>
        <w:contextualSpacing w:val="0"/>
        <w:jc w:val="both"/>
      </w:pPr>
      <w:r>
        <w:t xml:space="preserve">Design and code for </w:t>
      </w:r>
      <w:proofErr w:type="spellStart"/>
      <w:r>
        <w:t>JetDrive</w:t>
      </w:r>
      <w:proofErr w:type="spellEnd"/>
      <w:r>
        <w:t xml:space="preserve"> project</w:t>
      </w:r>
    </w:p>
    <w:p w14:paraId="3474AACE" w14:textId="77777777" w:rsidR="007D4E9C" w:rsidRPr="00397738" w:rsidRDefault="007D4E9C" w:rsidP="00AC44B0">
      <w:pPr>
        <w:pStyle w:val="ListParagraph"/>
        <w:numPr>
          <w:ilvl w:val="0"/>
          <w:numId w:val="1"/>
        </w:numPr>
        <w:tabs>
          <w:tab w:val="left" w:pos="720"/>
          <w:tab w:val="left" w:pos="6120"/>
        </w:tabs>
        <w:spacing w:after="0"/>
        <w:contextualSpacing w:val="0"/>
        <w:jc w:val="both"/>
        <w:rPr>
          <w:b/>
        </w:rPr>
      </w:pPr>
      <w:r w:rsidRPr="00397738">
        <w:rPr>
          <w:b/>
        </w:rPr>
        <w:t>A</w:t>
      </w:r>
      <w:r>
        <w:rPr>
          <w:b/>
        </w:rPr>
        <w:t>ccomplishments:</w:t>
      </w:r>
    </w:p>
    <w:p w14:paraId="1EF28AD5" w14:textId="490D2838" w:rsidR="0027492C" w:rsidRDefault="0027492C" w:rsidP="00AC44B0">
      <w:pPr>
        <w:pStyle w:val="ListParagraph"/>
        <w:numPr>
          <w:ilvl w:val="0"/>
          <w:numId w:val="3"/>
        </w:numPr>
        <w:spacing w:after="0" w:line="240" w:lineRule="auto"/>
        <w:ind w:left="900" w:right="-108" w:hanging="180"/>
        <w:contextualSpacing w:val="0"/>
        <w:jc w:val="both"/>
      </w:pPr>
      <w:r>
        <w:t xml:space="preserve">Knowledge of </w:t>
      </w:r>
      <w:r w:rsidR="00600F78">
        <w:t>C/C++</w:t>
      </w:r>
    </w:p>
    <w:p w14:paraId="59C4CB0B" w14:textId="71A4C927" w:rsidR="0027492C" w:rsidRDefault="0027492C" w:rsidP="00AC44B0">
      <w:pPr>
        <w:pStyle w:val="ListParagraph"/>
        <w:numPr>
          <w:ilvl w:val="0"/>
          <w:numId w:val="3"/>
        </w:numPr>
        <w:spacing w:after="0" w:line="240" w:lineRule="auto"/>
        <w:ind w:left="900" w:right="-108" w:hanging="180"/>
        <w:contextualSpacing w:val="0"/>
        <w:jc w:val="both"/>
      </w:pPr>
      <w:r>
        <w:t xml:space="preserve">Knowledge of </w:t>
      </w:r>
      <w:r w:rsidR="00DE63C0">
        <w:t>Embedded system</w:t>
      </w:r>
    </w:p>
    <w:p w14:paraId="6DAE51A4" w14:textId="18CCBED8" w:rsidR="0027492C" w:rsidRPr="00600F78" w:rsidRDefault="0027492C" w:rsidP="00AC44B0">
      <w:pPr>
        <w:pStyle w:val="ListParagraph"/>
        <w:numPr>
          <w:ilvl w:val="0"/>
          <w:numId w:val="3"/>
        </w:numPr>
        <w:spacing w:after="0" w:line="240" w:lineRule="auto"/>
        <w:ind w:left="900" w:right="-108" w:hanging="180"/>
        <w:contextualSpacing w:val="0"/>
        <w:jc w:val="both"/>
      </w:pPr>
      <w:r>
        <w:t>Knowledge of</w:t>
      </w:r>
      <w:r w:rsidR="00DE63C0">
        <w:t xml:space="preserve"> </w:t>
      </w:r>
      <w:r w:rsidR="00600F78">
        <w:t>W</w:t>
      </w:r>
      <w:r w:rsidR="00DE63C0">
        <w:t>in32 API</w:t>
      </w:r>
    </w:p>
    <w:p w14:paraId="01C2176D" w14:textId="0D74B6D2" w:rsidR="00600F78" w:rsidRDefault="00600F78" w:rsidP="00AC44B0">
      <w:pPr>
        <w:pStyle w:val="ListParagraph"/>
        <w:numPr>
          <w:ilvl w:val="0"/>
          <w:numId w:val="3"/>
        </w:numPr>
        <w:spacing w:after="0" w:line="240" w:lineRule="auto"/>
        <w:ind w:left="900" w:right="-108" w:hanging="180"/>
        <w:contextualSpacing w:val="0"/>
        <w:jc w:val="both"/>
      </w:pPr>
      <w:r>
        <w:rPr>
          <w:lang w:val="vi-VN"/>
        </w:rPr>
        <w:t>D</w:t>
      </w:r>
      <w:proofErr w:type="spellStart"/>
      <w:r w:rsidRPr="00600F78">
        <w:t>evelop</w:t>
      </w:r>
      <w:proofErr w:type="spellEnd"/>
      <w:r w:rsidRPr="00600F78">
        <w:t xml:space="preserve"> teamwork, communication, and problem-solving skills</w:t>
      </w:r>
    </w:p>
    <w:p w14:paraId="537EE8F4" w14:textId="77777777" w:rsidR="007D4E9C" w:rsidRDefault="007D4E9C" w:rsidP="00AC44B0">
      <w:pPr>
        <w:pStyle w:val="ListParagraph"/>
        <w:numPr>
          <w:ilvl w:val="0"/>
          <w:numId w:val="1"/>
        </w:numPr>
        <w:tabs>
          <w:tab w:val="left" w:pos="720"/>
          <w:tab w:val="left" w:pos="6120"/>
        </w:tabs>
        <w:spacing w:after="0"/>
        <w:contextualSpacing w:val="0"/>
        <w:jc w:val="both"/>
      </w:pPr>
      <w:r w:rsidRPr="003C111C">
        <w:rPr>
          <w:b/>
        </w:rPr>
        <w:t>Technologies</w:t>
      </w:r>
      <w:r>
        <w:t xml:space="preserve">: </w:t>
      </w:r>
    </w:p>
    <w:p w14:paraId="29E3288C" w14:textId="59C5C086" w:rsidR="0027492C" w:rsidRDefault="00DE63C0" w:rsidP="00AC44B0">
      <w:pPr>
        <w:pStyle w:val="ListParagraph"/>
        <w:numPr>
          <w:ilvl w:val="0"/>
          <w:numId w:val="3"/>
        </w:numPr>
        <w:spacing w:after="0" w:line="240" w:lineRule="auto"/>
        <w:ind w:left="900" w:right="-108" w:hanging="180"/>
        <w:contextualSpacing w:val="0"/>
        <w:jc w:val="both"/>
      </w:pPr>
      <w:r>
        <w:t>C/ C++</w:t>
      </w:r>
    </w:p>
    <w:p w14:paraId="68D532D7" w14:textId="7B477990" w:rsidR="0027492C" w:rsidRDefault="00600F78" w:rsidP="00AC44B0">
      <w:pPr>
        <w:pStyle w:val="ListParagraph"/>
        <w:numPr>
          <w:ilvl w:val="0"/>
          <w:numId w:val="3"/>
        </w:numPr>
        <w:spacing w:after="0" w:line="240" w:lineRule="auto"/>
        <w:ind w:left="900" w:right="-108" w:hanging="180"/>
        <w:contextualSpacing w:val="0"/>
        <w:jc w:val="both"/>
      </w:pPr>
      <w:r>
        <w:t>Win32 API</w:t>
      </w:r>
    </w:p>
    <w:p w14:paraId="560C4948" w14:textId="77777777" w:rsidR="0027492C" w:rsidRDefault="0027492C" w:rsidP="00AC44B0">
      <w:pPr>
        <w:pStyle w:val="ListParagraph"/>
        <w:numPr>
          <w:ilvl w:val="0"/>
          <w:numId w:val="3"/>
        </w:numPr>
        <w:spacing w:after="0" w:line="240" w:lineRule="auto"/>
        <w:ind w:left="900" w:right="-108" w:hanging="180"/>
        <w:contextualSpacing w:val="0"/>
        <w:jc w:val="both"/>
      </w:pPr>
      <w:r>
        <w:t>Git, SVN</w:t>
      </w:r>
    </w:p>
    <w:p w14:paraId="30642D91" w14:textId="2A0C3CBC" w:rsidR="0027492C" w:rsidRDefault="00600F78" w:rsidP="00AC44B0">
      <w:pPr>
        <w:pStyle w:val="ListParagraph"/>
        <w:numPr>
          <w:ilvl w:val="0"/>
          <w:numId w:val="3"/>
        </w:numPr>
        <w:spacing w:after="0" w:line="240" w:lineRule="auto"/>
        <w:ind w:left="900" w:right="-108" w:hanging="180"/>
        <w:contextualSpacing w:val="0"/>
        <w:jc w:val="both"/>
      </w:pPr>
      <w:r>
        <w:t>Visual studio</w:t>
      </w:r>
    </w:p>
    <w:p w14:paraId="0E34E86C" w14:textId="77777777" w:rsidR="0027492C" w:rsidRDefault="0027492C" w:rsidP="00F82871">
      <w:pPr>
        <w:spacing w:after="0" w:line="240" w:lineRule="auto"/>
        <w:ind w:right="-108"/>
        <w:jc w:val="both"/>
      </w:pPr>
    </w:p>
    <w:p w14:paraId="1EC53B6C" w14:textId="77777777" w:rsidR="00263D4E" w:rsidRPr="00562C40" w:rsidRDefault="00263D4E" w:rsidP="00263D4E">
      <w:pPr>
        <w:pStyle w:val="Title"/>
      </w:pPr>
      <w:commentRangeStart w:id="3"/>
      <w:r>
        <w:t>Prior Work History</w:t>
      </w:r>
      <w:commentRangeEnd w:id="3"/>
      <w:r w:rsidR="003D5DAB">
        <w:rPr>
          <w:rStyle w:val="CommentReference"/>
          <w:b w:val="0"/>
          <w:color w:val="auto"/>
          <w:spacing w:val="0"/>
          <w:kern w:val="0"/>
        </w:rPr>
        <w:commentReference w:id="3"/>
      </w:r>
    </w:p>
    <w:p w14:paraId="0F855CF4" w14:textId="4E893732" w:rsidR="00263D4E" w:rsidRPr="00773C0C" w:rsidRDefault="00AF3ACA" w:rsidP="00263D4E">
      <w:pPr>
        <w:pStyle w:val="Heading3"/>
        <w:tabs>
          <w:tab w:val="left" w:pos="6120"/>
        </w:tabs>
        <w:rPr>
          <w:color w:val="999999"/>
          <w:sz w:val="36"/>
        </w:rPr>
      </w:pPr>
      <w:r>
        <w:t>Da Nang University of Science the Technology</w:t>
      </w:r>
    </w:p>
    <w:p w14:paraId="0A4BB165" w14:textId="481BE978" w:rsidR="00263D4E" w:rsidRPr="00042DC9" w:rsidRDefault="00AF3ACA" w:rsidP="007067B6">
      <w:pPr>
        <w:pStyle w:val="Heading5"/>
        <w:tabs>
          <w:tab w:val="left" w:pos="6120"/>
        </w:tabs>
        <w:spacing w:line="240" w:lineRule="auto"/>
      </w:pPr>
      <w:r>
        <w:t>Member of team</w:t>
      </w:r>
      <w:r w:rsidR="00263D4E">
        <w:tab/>
      </w:r>
      <w:r>
        <w:t>Oct</w:t>
      </w:r>
      <w:r w:rsidR="00263D4E">
        <w:t xml:space="preserve"> 20</w:t>
      </w:r>
      <w:r>
        <w:t>18</w:t>
      </w:r>
      <w:r w:rsidR="00263D4E">
        <w:t xml:space="preserve"> – </w:t>
      </w:r>
      <w:r>
        <w:t>Jan</w:t>
      </w:r>
      <w:r w:rsidR="00263D4E">
        <w:t xml:space="preserve"> 20</w:t>
      </w:r>
      <w:r>
        <w:t>23</w:t>
      </w:r>
    </w:p>
    <w:p w14:paraId="37C962A7" w14:textId="6268DCC5" w:rsidR="00FD5777" w:rsidRPr="00263D4E" w:rsidRDefault="00AF3ACA" w:rsidP="00FD5777">
      <w:pPr>
        <w:pStyle w:val="ListParagraph"/>
        <w:numPr>
          <w:ilvl w:val="0"/>
          <w:numId w:val="1"/>
        </w:numPr>
        <w:tabs>
          <w:tab w:val="left" w:pos="720"/>
          <w:tab w:val="left" w:pos="6120"/>
        </w:tabs>
        <w:spacing w:before="240" w:after="0"/>
        <w:jc w:val="both"/>
        <w:rPr>
          <w:b/>
        </w:rPr>
      </w:pPr>
      <w:r>
        <w:rPr>
          <w:b/>
        </w:rPr>
        <w:t>Project’s name: Temperature-Humidity-AWS</w:t>
      </w:r>
    </w:p>
    <w:p w14:paraId="5C78CE6D" w14:textId="1738AF7C" w:rsidR="00FD5777" w:rsidRDefault="00AF3ACA" w:rsidP="00FD5777">
      <w:pPr>
        <w:pStyle w:val="ListParagraph"/>
        <w:numPr>
          <w:ilvl w:val="0"/>
          <w:numId w:val="3"/>
        </w:numPr>
        <w:spacing w:after="0" w:line="240" w:lineRule="auto"/>
        <w:ind w:left="900" w:right="-108" w:hanging="180"/>
        <w:contextualSpacing w:val="0"/>
        <w:jc w:val="both"/>
      </w:pPr>
      <w:r>
        <w:t xml:space="preserve">Temperature &amp; Humidity data logging on Amazon web services IoT Core with </w:t>
      </w:r>
      <w:proofErr w:type="spellStart"/>
      <w:r>
        <w:t>NodeMCU</w:t>
      </w:r>
      <w:proofErr w:type="spellEnd"/>
      <w:r>
        <w:t xml:space="preserve"> ESP8266 using </w:t>
      </w:r>
      <w:r w:rsidR="00BF311F">
        <w:t>Arduino</w:t>
      </w:r>
      <w:r>
        <w:t xml:space="preserve"> IDE and MQTT Protocol</w:t>
      </w:r>
      <w:r w:rsidR="00FD5777" w:rsidRPr="005F3514">
        <w:t xml:space="preserve"> </w:t>
      </w:r>
    </w:p>
    <w:p w14:paraId="4F697676" w14:textId="268641A4" w:rsidR="00263D4E" w:rsidRDefault="00263D4E" w:rsidP="00263D4E">
      <w:pPr>
        <w:pStyle w:val="ListParagraph"/>
        <w:numPr>
          <w:ilvl w:val="0"/>
          <w:numId w:val="1"/>
        </w:numPr>
        <w:tabs>
          <w:tab w:val="left" w:pos="720"/>
        </w:tabs>
      </w:pPr>
      <w:r w:rsidRPr="003C111C">
        <w:rPr>
          <w:b/>
        </w:rPr>
        <w:t>Tech</w:t>
      </w:r>
      <w:r w:rsidR="00AF3ACA">
        <w:rPr>
          <w:b/>
        </w:rPr>
        <w:t xml:space="preserve"> stack</w:t>
      </w:r>
      <w:r>
        <w:t xml:space="preserve">: </w:t>
      </w:r>
      <w:r w:rsidR="00AF3ACA">
        <w:t>C/C++</w:t>
      </w:r>
    </w:p>
    <w:p w14:paraId="0791015B" w14:textId="6768CE68" w:rsidR="00AF3ACA" w:rsidRDefault="00AF3ACA" w:rsidP="00263D4E">
      <w:pPr>
        <w:pStyle w:val="ListParagraph"/>
        <w:numPr>
          <w:ilvl w:val="0"/>
          <w:numId w:val="1"/>
        </w:numPr>
        <w:tabs>
          <w:tab w:val="left" w:pos="720"/>
        </w:tabs>
      </w:pPr>
      <w:r>
        <w:rPr>
          <w:b/>
        </w:rPr>
        <w:t>GitHub</w:t>
      </w:r>
      <w:r w:rsidRPr="00AF3ACA">
        <w:t>:</w:t>
      </w:r>
      <w:r>
        <w:t xml:space="preserve"> </w:t>
      </w:r>
      <w:r w:rsidRPr="001C5DCA">
        <w:t>https://github.com/HLinhNguyen283/Temperature-Humidity-ESP8266-AWS</w:t>
      </w:r>
    </w:p>
    <w:p w14:paraId="345DF45A" w14:textId="77777777" w:rsidR="00AF3ACA" w:rsidRPr="00773C0C" w:rsidRDefault="00AF3ACA" w:rsidP="00AF3ACA">
      <w:pPr>
        <w:pStyle w:val="Heading3"/>
        <w:tabs>
          <w:tab w:val="left" w:pos="6120"/>
        </w:tabs>
        <w:rPr>
          <w:color w:val="999999"/>
          <w:sz w:val="36"/>
        </w:rPr>
      </w:pPr>
      <w:r>
        <w:t>Da Nang University of Science the Technology</w:t>
      </w:r>
    </w:p>
    <w:p w14:paraId="1373FF7C" w14:textId="77777777" w:rsidR="00AF3ACA" w:rsidRPr="00042DC9" w:rsidRDefault="00AF3ACA" w:rsidP="007067B6">
      <w:pPr>
        <w:pStyle w:val="Heading5"/>
        <w:tabs>
          <w:tab w:val="left" w:pos="6120"/>
        </w:tabs>
        <w:spacing w:line="240" w:lineRule="auto"/>
      </w:pPr>
      <w:r>
        <w:t>Member of team</w:t>
      </w:r>
      <w:r>
        <w:tab/>
        <w:t>Oct 2018 – Jan 2023</w:t>
      </w:r>
    </w:p>
    <w:p w14:paraId="641CE2E7" w14:textId="3860446A" w:rsidR="00AF3ACA" w:rsidRPr="00263D4E" w:rsidRDefault="00AF3ACA" w:rsidP="00AF3ACA">
      <w:pPr>
        <w:pStyle w:val="ListParagraph"/>
        <w:numPr>
          <w:ilvl w:val="0"/>
          <w:numId w:val="1"/>
        </w:numPr>
        <w:tabs>
          <w:tab w:val="left" w:pos="720"/>
          <w:tab w:val="left" w:pos="6120"/>
        </w:tabs>
        <w:spacing w:before="240" w:after="0"/>
        <w:jc w:val="both"/>
        <w:rPr>
          <w:b/>
        </w:rPr>
      </w:pPr>
      <w:r>
        <w:rPr>
          <w:b/>
        </w:rPr>
        <w:t xml:space="preserve">Project’s name: </w:t>
      </w:r>
      <w:proofErr w:type="spellStart"/>
      <w:r w:rsidR="007067B6" w:rsidRPr="007067B6">
        <w:rPr>
          <w:b/>
        </w:rPr>
        <w:t>Obstacle_avoiding_robot</w:t>
      </w:r>
      <w:proofErr w:type="spellEnd"/>
      <w:r w:rsidR="007067B6" w:rsidRPr="007067B6">
        <w:rPr>
          <w:b/>
        </w:rPr>
        <w:t>/RTOS</w:t>
      </w:r>
    </w:p>
    <w:p w14:paraId="4339B439" w14:textId="1708D35F" w:rsidR="00AF3ACA" w:rsidRDefault="00AF3ACA" w:rsidP="00AF3ACA">
      <w:pPr>
        <w:pStyle w:val="ListParagraph"/>
        <w:numPr>
          <w:ilvl w:val="0"/>
          <w:numId w:val="3"/>
        </w:numPr>
        <w:spacing w:after="0" w:line="240" w:lineRule="auto"/>
        <w:ind w:left="900" w:right="-108" w:hanging="180"/>
        <w:contextualSpacing w:val="0"/>
        <w:jc w:val="both"/>
      </w:pPr>
      <w:r w:rsidRPr="005F3514">
        <w:t xml:space="preserve"> </w:t>
      </w:r>
      <w:r w:rsidR="007067B6" w:rsidRPr="007067B6">
        <w:t>This project requires to design and build a robot system that can run straight and avoids obstacles. A program based on Real-time Operating System (RTOS) for microcontroller to control robot</w:t>
      </w:r>
    </w:p>
    <w:p w14:paraId="17C3D5A9" w14:textId="77777777" w:rsidR="00AF3ACA" w:rsidRDefault="00AF3ACA" w:rsidP="00AF3ACA">
      <w:pPr>
        <w:pStyle w:val="ListParagraph"/>
        <w:numPr>
          <w:ilvl w:val="0"/>
          <w:numId w:val="1"/>
        </w:numPr>
        <w:tabs>
          <w:tab w:val="left" w:pos="720"/>
        </w:tabs>
      </w:pPr>
      <w:r w:rsidRPr="003C111C">
        <w:rPr>
          <w:b/>
        </w:rPr>
        <w:t>Tech</w:t>
      </w:r>
      <w:r>
        <w:rPr>
          <w:b/>
        </w:rPr>
        <w:t xml:space="preserve"> stack</w:t>
      </w:r>
      <w:r>
        <w:t>: C/C++</w:t>
      </w:r>
    </w:p>
    <w:p w14:paraId="4B0B40D2" w14:textId="23A14D9E" w:rsidR="002E5AD3" w:rsidRDefault="00AF3ACA" w:rsidP="002E5AD3">
      <w:pPr>
        <w:pStyle w:val="ListParagraph"/>
        <w:numPr>
          <w:ilvl w:val="0"/>
          <w:numId w:val="1"/>
        </w:numPr>
        <w:tabs>
          <w:tab w:val="left" w:pos="720"/>
        </w:tabs>
      </w:pPr>
      <w:r>
        <w:rPr>
          <w:b/>
        </w:rPr>
        <w:t>GitHub</w:t>
      </w:r>
      <w:r w:rsidRPr="00AF3ACA">
        <w:t>:</w:t>
      </w:r>
      <w:r>
        <w:t xml:space="preserve"> </w:t>
      </w:r>
      <w:hyperlink r:id="rId17" w:history="1">
        <w:r w:rsidR="002E5AD3" w:rsidRPr="000F76D3">
          <w:rPr>
            <w:rStyle w:val="Hyperlink"/>
          </w:rPr>
          <w:t>https://github.com/HLinhNguyen283/Obstacle_avoiding_robot-RTOS</w:t>
        </w:r>
      </w:hyperlink>
    </w:p>
    <w:p w14:paraId="1BF27A31" w14:textId="77777777" w:rsidR="003C111C" w:rsidRDefault="003C111C" w:rsidP="002E5AD3">
      <w:pPr>
        <w:pStyle w:val="Title"/>
        <w:spacing w:before="360"/>
      </w:pPr>
      <w:r>
        <w:t>Education and Certifications</w:t>
      </w:r>
    </w:p>
    <w:p w14:paraId="40465DCD" w14:textId="4CD3F0DC" w:rsidR="00974691" w:rsidRDefault="00DE63C0" w:rsidP="00AC44B0">
      <w:pPr>
        <w:pStyle w:val="ListParagraph"/>
        <w:numPr>
          <w:ilvl w:val="0"/>
          <w:numId w:val="2"/>
        </w:numPr>
        <w:jc w:val="both"/>
      </w:pPr>
      <w:r>
        <w:t>Automatic</w:t>
      </w:r>
      <w:r w:rsidR="0062080E">
        <w:t xml:space="preserve"> and Control</w:t>
      </w:r>
      <w:r>
        <w:t xml:space="preserve"> </w:t>
      </w:r>
      <w:r w:rsidR="00AD1FB7">
        <w:t>Engineering</w:t>
      </w:r>
      <w:r w:rsidR="0062080E">
        <w:t xml:space="preserve"> Technology</w:t>
      </w:r>
      <w:r w:rsidR="00AD1FB7">
        <w:t xml:space="preserve"> - 20</w:t>
      </w:r>
      <w:r w:rsidR="0062080E">
        <w:t>23</w:t>
      </w:r>
    </w:p>
    <w:p w14:paraId="66895D8F" w14:textId="77777777" w:rsidR="00263D4E" w:rsidRDefault="00263D4E">
      <w:pPr>
        <w:spacing w:after="0" w:line="240" w:lineRule="auto"/>
      </w:pPr>
      <w:r>
        <w:br w:type="page"/>
      </w:r>
    </w:p>
    <w:p w14:paraId="3ED719DB" w14:textId="77777777" w:rsidR="00263D4E" w:rsidRDefault="00263D4E" w:rsidP="00263D4E">
      <w:pPr>
        <w:pStyle w:val="Title"/>
      </w:pPr>
      <w:r>
        <w:lastRenderedPageBreak/>
        <w:t>Administrative: INTERNAL USE ONLY</w:t>
      </w:r>
    </w:p>
    <w:p w14:paraId="5D07B768" w14:textId="77777777" w:rsidR="00263D4E" w:rsidRDefault="00263D4E" w:rsidP="001B3665">
      <w:pPr>
        <w:spacing w:before="60"/>
        <w:jc w:val="both"/>
      </w:pPr>
      <w:r>
        <w:t>This section contains addition instructions and information used for searching and should be deleted prior to use for external purposes. LEGAL REMINDER: Resumes should NEVER be included in legal documents such as Master Service Agreements, Statements of Work, or Engagement Letters.</w:t>
      </w:r>
    </w:p>
    <w:p w14:paraId="0C13EA40" w14:textId="77777777" w:rsidR="00263D4E" w:rsidRDefault="00263D4E" w:rsidP="00263D4E">
      <w:pPr>
        <w:pStyle w:val="AdminHeader2"/>
      </w:pPr>
      <w:r>
        <w:t>Purpose</w:t>
      </w:r>
    </w:p>
    <w:p w14:paraId="730E4814" w14:textId="77777777" w:rsidR="00263D4E" w:rsidRDefault="00263D4E" w:rsidP="001B3665">
      <w:pPr>
        <w:spacing w:before="60"/>
        <w:jc w:val="both"/>
      </w:pPr>
      <w:r>
        <w:t xml:space="preserve">This template primary purpose of this resume template is to provide a simple, consistent format to capture and organize pertinent resume information that can be used primarily for staffing purposes.  It is not intended to be a format that will serve all internal and external purposes, but it has been designed in such a way that resumes can be easily modified to serve specific needs.  It is assumed that the content may need to be combined, rearranged, reworded, or edited in other ways to meet specific internal or external needs.  Given this purpose, please provide as much information as possible in the appropriate formats in order to provide the most flexibility in usage.  </w:t>
      </w:r>
    </w:p>
    <w:p w14:paraId="05F01544" w14:textId="77777777" w:rsidR="00263D4E" w:rsidRDefault="00263D4E" w:rsidP="00263D4E">
      <w:pPr>
        <w:pStyle w:val="AdminHeader2"/>
      </w:pPr>
      <w:r>
        <w:t>Specific Instructions</w:t>
      </w:r>
    </w:p>
    <w:p w14:paraId="666C77B1" w14:textId="77777777" w:rsidR="00263D4E" w:rsidRDefault="00263D4E" w:rsidP="001B3665">
      <w:pPr>
        <w:spacing w:before="120" w:after="0"/>
        <w:jc w:val="both"/>
      </w:pPr>
      <w:r w:rsidRPr="00FC079C">
        <w:rPr>
          <w:b/>
        </w:rPr>
        <w:t>Summary</w:t>
      </w:r>
      <w:r>
        <w:t xml:space="preserve"> – Please be sure this is in paragraph form and will be easily copied to a single PowerPoint slide.</w:t>
      </w:r>
    </w:p>
    <w:p w14:paraId="6A389EA9" w14:textId="77777777" w:rsidR="00263D4E" w:rsidRDefault="00263D4E" w:rsidP="001B3665">
      <w:pPr>
        <w:spacing w:after="0"/>
        <w:jc w:val="both"/>
      </w:pPr>
      <w:r w:rsidRPr="00FC079C">
        <w:rPr>
          <w:b/>
        </w:rPr>
        <w:t>Work Experience</w:t>
      </w:r>
      <w:r>
        <w:t xml:space="preserve"> – Please use format in bullet from rather than paragraph form.  Please include technologies where relevant.</w:t>
      </w:r>
    </w:p>
    <w:p w14:paraId="192B9FAD" w14:textId="77777777" w:rsidR="00263D4E" w:rsidRPr="00FC079C" w:rsidRDefault="00263D4E" w:rsidP="00263D4E">
      <w:pPr>
        <w:spacing w:after="0"/>
      </w:pPr>
      <w:r w:rsidRPr="00FC079C">
        <w:rPr>
          <w:b/>
        </w:rPr>
        <w:t>Footer</w:t>
      </w:r>
      <w:r>
        <w:t xml:space="preserve"> – Please be sure to edit the Footer content to include your name.</w:t>
      </w:r>
    </w:p>
    <w:p w14:paraId="39996100" w14:textId="77777777" w:rsidR="00263D4E" w:rsidRDefault="00263D4E" w:rsidP="00263D4E">
      <w:pPr>
        <w:pStyle w:val="AdminHeader2"/>
      </w:pPr>
      <w:r>
        <w:t>Client Cross Reference</w:t>
      </w:r>
    </w:p>
    <w:p w14:paraId="4C2B1CD5" w14:textId="77777777" w:rsidR="00263D4E" w:rsidRDefault="00263D4E" w:rsidP="00263D4E">
      <w:r>
        <w:t xml:space="preserve"> Instructions:</w:t>
      </w:r>
    </w:p>
    <w:p w14:paraId="2CFDFD6F" w14:textId="77777777" w:rsidR="00263D4E" w:rsidRDefault="00263D4E" w:rsidP="001B3665">
      <w:pPr>
        <w:pStyle w:val="ListParagraph"/>
        <w:numPr>
          <w:ilvl w:val="0"/>
          <w:numId w:val="17"/>
        </w:numPr>
        <w:jc w:val="both"/>
      </w:pPr>
      <w:r w:rsidRPr="004430DA">
        <w:t xml:space="preserve">Once you have completed your resume, right click on one of the “Generic Company Name” items and click on UPDATE FIELD.  Your generic company names used in the resume will be automatically populated.  </w:t>
      </w:r>
    </w:p>
    <w:p w14:paraId="26F04DF0" w14:textId="77777777" w:rsidR="00263D4E" w:rsidRPr="004430DA" w:rsidRDefault="00263D4E" w:rsidP="001B3665">
      <w:pPr>
        <w:pStyle w:val="ListParagraph"/>
        <w:numPr>
          <w:ilvl w:val="0"/>
          <w:numId w:val="17"/>
        </w:numPr>
        <w:jc w:val="both"/>
      </w:pPr>
      <w:r>
        <w:t xml:space="preserve">Enter the actual </w:t>
      </w:r>
      <w:proofErr w:type="gramStart"/>
      <w:r>
        <w:t>client</w:t>
      </w:r>
      <w:proofErr w:type="gramEnd"/>
      <w:r>
        <w:t xml:space="preserve"> name on the same line in the right column as the generic version in the left column.</w:t>
      </w:r>
    </w:p>
    <w:tbl>
      <w:tblPr>
        <w:tblW w:w="0" w:type="auto"/>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4608"/>
        <w:gridCol w:w="4968"/>
      </w:tblGrid>
      <w:tr w:rsidR="00263D4E" w:rsidRPr="00625ACD" w14:paraId="431CE6A3" w14:textId="77777777" w:rsidTr="00104C20">
        <w:trPr>
          <w:trHeight w:val="620"/>
        </w:trPr>
        <w:tc>
          <w:tcPr>
            <w:tcW w:w="4608" w:type="dxa"/>
            <w:tcBorders>
              <w:top w:val="single" w:sz="8" w:space="0" w:color="FF0000"/>
              <w:left w:val="single" w:sz="8" w:space="0" w:color="FF0000"/>
              <w:bottom w:val="single" w:sz="8" w:space="0" w:color="FF0000"/>
              <w:right w:val="single" w:sz="8" w:space="0" w:color="FF0000"/>
            </w:tcBorders>
            <w:shd w:val="clear" w:color="auto" w:fill="DA291C"/>
          </w:tcPr>
          <w:p w14:paraId="6BEAB605" w14:textId="77777777" w:rsidR="00263D4E" w:rsidRPr="008D3296" w:rsidRDefault="00263D4E" w:rsidP="00104C20">
            <w:pPr>
              <w:spacing w:before="120" w:after="240" w:line="240" w:lineRule="auto"/>
              <w:jc w:val="center"/>
              <w:rPr>
                <w:color w:val="FFFFFF" w:themeColor="background1"/>
              </w:rPr>
            </w:pPr>
            <w:r w:rsidRPr="008D3296">
              <w:rPr>
                <w:b/>
                <w:bCs/>
                <w:color w:val="FFFFFF" w:themeColor="background1"/>
                <w:sz w:val="28"/>
                <w:szCs w:val="28"/>
              </w:rPr>
              <w:t>Generic Client Name</w:t>
            </w:r>
          </w:p>
        </w:tc>
        <w:tc>
          <w:tcPr>
            <w:tcW w:w="4968" w:type="dxa"/>
            <w:tcBorders>
              <w:top w:val="single" w:sz="8" w:space="0" w:color="FF0000"/>
              <w:left w:val="single" w:sz="8" w:space="0" w:color="FF0000"/>
              <w:bottom w:val="single" w:sz="8" w:space="0" w:color="FF0000"/>
              <w:right w:val="single" w:sz="8" w:space="0" w:color="FF0000"/>
            </w:tcBorders>
            <w:shd w:val="clear" w:color="auto" w:fill="DA291C"/>
          </w:tcPr>
          <w:p w14:paraId="2655C2BF" w14:textId="77777777" w:rsidR="00263D4E" w:rsidRPr="008D3296" w:rsidRDefault="00263D4E" w:rsidP="00104C20">
            <w:pPr>
              <w:spacing w:before="120" w:after="240" w:line="240" w:lineRule="auto"/>
              <w:jc w:val="center"/>
              <w:rPr>
                <w:b/>
                <w:bCs/>
                <w:color w:val="FFFFFF" w:themeColor="background1"/>
                <w:sz w:val="28"/>
                <w:szCs w:val="28"/>
              </w:rPr>
            </w:pPr>
            <w:r w:rsidRPr="008D3296">
              <w:rPr>
                <w:b/>
                <w:bCs/>
                <w:color w:val="FFFFFF" w:themeColor="background1"/>
                <w:sz w:val="28"/>
                <w:szCs w:val="28"/>
              </w:rPr>
              <w:t>Actual Company Name</w:t>
            </w:r>
          </w:p>
        </w:tc>
      </w:tr>
      <w:tr w:rsidR="00263D4E" w:rsidRPr="00625ACD" w14:paraId="28ABDDDE" w14:textId="77777777" w:rsidTr="00104C20">
        <w:tc>
          <w:tcPr>
            <w:tcW w:w="4608" w:type="dxa"/>
            <w:tcBorders>
              <w:top w:val="single" w:sz="8" w:space="0" w:color="FF0000"/>
            </w:tcBorders>
            <w:shd w:val="clear" w:color="auto" w:fill="FFFFFF"/>
          </w:tcPr>
          <w:p w14:paraId="46C8DF78" w14:textId="77777777" w:rsidR="00AD1FB7" w:rsidRDefault="00263D4E">
            <w:pPr>
              <w:pStyle w:val="TOC1"/>
              <w:rPr>
                <w:rFonts w:asciiTheme="minorHAnsi" w:eastAsiaTheme="minorEastAsia" w:hAnsiTheme="minorHAnsi" w:cstheme="minorBidi"/>
                <w:noProof/>
                <w:lang w:eastAsia="ja-JP"/>
              </w:rPr>
            </w:pPr>
            <w:r w:rsidRPr="00625ACD">
              <w:rPr>
                <w:b/>
                <w:bCs/>
              </w:rPr>
              <w:fldChar w:fldCharType="begin"/>
            </w:r>
            <w:r w:rsidRPr="00625ACD">
              <w:rPr>
                <w:bCs/>
              </w:rPr>
              <w:instrText xml:space="preserve"> TOC \n \h \z \u \t "Heading 3,1,NEC 2,2,NEC 1,1" </w:instrText>
            </w:r>
            <w:r w:rsidRPr="00625ACD">
              <w:rPr>
                <w:b/>
                <w:bCs/>
              </w:rPr>
              <w:fldChar w:fldCharType="separate"/>
            </w:r>
            <w:hyperlink w:anchor="_Toc525754171" w:history="1">
              <w:r w:rsidR="00AD1FB7" w:rsidRPr="00E33406">
                <w:rPr>
                  <w:rStyle w:val="Hyperlink"/>
                  <w:noProof/>
                </w:rPr>
                <w:t>An IT Consultancy Company in Singapore</w:t>
              </w:r>
            </w:hyperlink>
          </w:p>
          <w:p w14:paraId="2331D9C9" w14:textId="77777777" w:rsidR="00AD1FB7" w:rsidRDefault="00000000">
            <w:pPr>
              <w:pStyle w:val="TOC1"/>
              <w:rPr>
                <w:rFonts w:asciiTheme="minorHAnsi" w:eastAsiaTheme="minorEastAsia" w:hAnsiTheme="minorHAnsi" w:cstheme="minorBidi"/>
                <w:noProof/>
                <w:lang w:eastAsia="ja-JP"/>
              </w:rPr>
            </w:pPr>
            <w:hyperlink w:anchor="_Toc525754172" w:history="1">
              <w:r w:rsidR="00AD1FB7" w:rsidRPr="00E33406">
                <w:rPr>
                  <w:rStyle w:val="Hyperlink"/>
                  <w:noProof/>
                </w:rPr>
                <w:t>A steel factory in Malaysia</w:t>
              </w:r>
            </w:hyperlink>
          </w:p>
          <w:p w14:paraId="4A7CA9AB" w14:textId="77777777" w:rsidR="00AD1FB7" w:rsidRDefault="00000000">
            <w:pPr>
              <w:pStyle w:val="TOC1"/>
              <w:rPr>
                <w:rFonts w:asciiTheme="minorHAnsi" w:eastAsiaTheme="minorEastAsia" w:hAnsiTheme="minorHAnsi" w:cstheme="minorBidi"/>
                <w:noProof/>
                <w:lang w:eastAsia="ja-JP"/>
              </w:rPr>
            </w:pPr>
            <w:hyperlink w:anchor="_Toc525754173" w:history="1">
              <w:r w:rsidR="00AD1FB7" w:rsidRPr="00E33406">
                <w:rPr>
                  <w:rStyle w:val="Hyperlink"/>
                  <w:noProof/>
                </w:rPr>
                <w:t>Generic Company Name #3</w:t>
              </w:r>
            </w:hyperlink>
          </w:p>
          <w:p w14:paraId="2B85E10F" w14:textId="77777777" w:rsidR="00263D4E" w:rsidRPr="00625ACD" w:rsidRDefault="00263D4E" w:rsidP="00104C20">
            <w:pPr>
              <w:pStyle w:val="TOC1"/>
              <w:rPr>
                <w:rFonts w:eastAsia="Times New Roman"/>
                <w:noProof/>
              </w:rPr>
            </w:pPr>
            <w:r w:rsidRPr="00625ACD">
              <w:fldChar w:fldCharType="end"/>
            </w:r>
          </w:p>
        </w:tc>
        <w:tc>
          <w:tcPr>
            <w:tcW w:w="4968" w:type="dxa"/>
            <w:tcBorders>
              <w:top w:val="single" w:sz="8" w:space="0" w:color="FF0000"/>
            </w:tcBorders>
            <w:shd w:val="clear" w:color="auto" w:fill="FFFFFF"/>
          </w:tcPr>
          <w:p w14:paraId="4A17D16B" w14:textId="77777777" w:rsidR="00263D4E" w:rsidRPr="004430DA" w:rsidRDefault="00263D4E" w:rsidP="00104C20">
            <w:pPr>
              <w:spacing w:after="120" w:line="240" w:lineRule="auto"/>
            </w:pPr>
            <w:r>
              <w:t>IBM Singapore</w:t>
            </w:r>
          </w:p>
          <w:p w14:paraId="0EC9CEF7" w14:textId="77777777" w:rsidR="00263D4E" w:rsidRPr="004430DA" w:rsidRDefault="00263D4E" w:rsidP="00104C20">
            <w:pPr>
              <w:spacing w:after="120" w:line="240" w:lineRule="auto"/>
            </w:pPr>
            <w:r>
              <w:t>Factory XYZ in Kuching, Malaysia</w:t>
            </w:r>
          </w:p>
          <w:p w14:paraId="6F158C14" w14:textId="77777777" w:rsidR="00263D4E" w:rsidRPr="004430DA" w:rsidRDefault="00263D4E" w:rsidP="00104C20">
            <w:pPr>
              <w:spacing w:after="120" w:line="240" w:lineRule="auto"/>
            </w:pPr>
            <w:r w:rsidRPr="004430DA">
              <w:t>Actual Client Name</w:t>
            </w:r>
          </w:p>
        </w:tc>
      </w:tr>
    </w:tbl>
    <w:p w14:paraId="646B5833" w14:textId="77777777" w:rsidR="00263D4E" w:rsidRDefault="00263D4E" w:rsidP="00263D4E">
      <w:pPr>
        <w:pStyle w:val="TOCHeading"/>
      </w:pPr>
    </w:p>
    <w:p w14:paraId="05239278" w14:textId="77777777" w:rsidR="00503803" w:rsidRPr="00503803" w:rsidRDefault="00503803" w:rsidP="00263D4E">
      <w:pPr>
        <w:jc w:val="both"/>
      </w:pPr>
    </w:p>
    <w:sectPr w:rsidR="00503803" w:rsidRPr="00503803" w:rsidSect="001B3665">
      <w:headerReference w:type="even" r:id="rId18"/>
      <w:headerReference w:type="default" r:id="rId19"/>
      <w:footerReference w:type="even" r:id="rId20"/>
      <w:footerReference w:type="default" r:id="rId21"/>
      <w:headerReference w:type="first" r:id="rId22"/>
      <w:footerReference w:type="first" r:id="rId23"/>
      <w:pgSz w:w="11907" w:h="16840" w:code="9"/>
      <w:pgMar w:top="1797" w:right="1134" w:bottom="1440"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gan Ngoc Kim Nguyen" w:date="2020-12-08T09:15:00Z" w:initials="NNKN">
    <w:p w14:paraId="21F18CC2" w14:textId="1CBC6CA7" w:rsidR="003D5DAB" w:rsidRDefault="003D5DAB">
      <w:pPr>
        <w:pStyle w:val="CommentText"/>
      </w:pPr>
      <w:r>
        <w:rPr>
          <w:rStyle w:val="CommentReference"/>
        </w:rPr>
        <w:annotationRef/>
      </w:r>
      <w:r>
        <w:t>Projects under Hitachi Management</w:t>
      </w:r>
    </w:p>
  </w:comment>
  <w:comment w:id="2" w:author="Ngan Ngoc Kim Nguyen [2]" w:date="2020-07-15T10:19:00Z" w:initials="NNKN">
    <w:p w14:paraId="7FFDA127" w14:textId="5B29C02D" w:rsidR="000E626B" w:rsidRDefault="000E626B">
      <w:pPr>
        <w:pStyle w:val="CommentText"/>
      </w:pPr>
      <w:r>
        <w:rPr>
          <w:rStyle w:val="CommentReference"/>
        </w:rPr>
        <w:annotationRef/>
      </w:r>
      <w:r>
        <w:t>Technologies which you have worked in the project</w:t>
      </w:r>
    </w:p>
  </w:comment>
  <w:comment w:id="3" w:author="Ngan Ngoc Kim Nguyen" w:date="2020-12-08T09:16:00Z" w:initials="NNKN">
    <w:p w14:paraId="5F201BC4" w14:textId="0DBF25DD" w:rsidR="003D5DAB" w:rsidRDefault="003D5DAB" w:rsidP="003D5DAB">
      <w:pPr>
        <w:pStyle w:val="CommentText"/>
        <w:ind w:left="0"/>
      </w:pPr>
      <w:r>
        <w:rPr>
          <w:rStyle w:val="CommentReference"/>
        </w:rPr>
        <w:annotationRef/>
      </w:r>
      <w:r>
        <w:t>Projects worked before joining Hitachi</w:t>
      </w:r>
    </w:p>
    <w:p w14:paraId="7A24CCA7" w14:textId="6A979886" w:rsidR="003D5DAB" w:rsidRDefault="003D5DAB" w:rsidP="003D5DAB">
      <w:pPr>
        <w:pStyle w:val="CommentText"/>
        <w:ind w:left="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F18CC2" w15:done="0"/>
  <w15:commentEx w15:paraId="7FFDA127" w15:done="0"/>
  <w15:commentEx w15:paraId="7A24CC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9C2B9" w16cex:dateUtc="2020-12-08T02:15:00Z"/>
  <w16cex:commentExtensible w16cex:durableId="2379C304" w16cex:dateUtc="2020-12-08T0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F18CC2" w16cid:durableId="2379C2B9"/>
  <w16cid:commentId w16cid:paraId="7FFDA127" w16cid:durableId="23036C68"/>
  <w16cid:commentId w16cid:paraId="7A24CCA7" w16cid:durableId="2379C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B0C2" w14:textId="77777777" w:rsidR="007C2C28" w:rsidRDefault="007C2C28" w:rsidP="00393A02">
      <w:pPr>
        <w:spacing w:after="0" w:line="240" w:lineRule="auto"/>
      </w:pPr>
      <w:r>
        <w:separator/>
      </w:r>
    </w:p>
  </w:endnote>
  <w:endnote w:type="continuationSeparator" w:id="0">
    <w:p w14:paraId="7E6E6CE1" w14:textId="77777777" w:rsidR="007C2C28" w:rsidRDefault="007C2C28" w:rsidP="0039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DACC3" w14:textId="77777777" w:rsidR="00B40D86" w:rsidRDefault="00B40D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32B6" w14:textId="3549871E" w:rsidR="0027492C" w:rsidRPr="004A4798" w:rsidRDefault="0027492C" w:rsidP="004A4798">
    <w:pPr>
      <w:pStyle w:val="Header"/>
      <w:tabs>
        <w:tab w:val="left" w:pos="9000"/>
      </w:tabs>
      <w:rPr>
        <w:rFonts w:ascii="Arial" w:hAnsi="Arial" w:cs="Arial"/>
        <w:color w:val="17365D"/>
      </w:rPr>
    </w:pPr>
    <w:r w:rsidRPr="004A4798">
      <w:rPr>
        <w:rFonts w:ascii="Arial" w:hAnsi="Arial" w:cs="Arial"/>
        <w:color w:val="17365D"/>
      </w:rPr>
      <w:t>Updated:</w:t>
    </w:r>
    <w:r>
      <w:rPr>
        <w:rFonts w:ascii="Arial" w:hAnsi="Arial" w:cs="Arial"/>
        <w:color w:val="17365D"/>
      </w:rPr>
      <w:t xml:space="preserve">  </w:t>
    </w:r>
    <w:r>
      <w:rPr>
        <w:rFonts w:ascii="Arial" w:hAnsi="Arial" w:cs="Arial"/>
        <w:color w:val="17365D"/>
      </w:rPr>
      <w:fldChar w:fldCharType="begin"/>
    </w:r>
    <w:r>
      <w:rPr>
        <w:rFonts w:ascii="Arial" w:hAnsi="Arial" w:cs="Arial"/>
        <w:color w:val="17365D"/>
      </w:rPr>
      <w:instrText xml:space="preserve"> DATE \@ "M/d/yyyy" </w:instrText>
    </w:r>
    <w:r>
      <w:rPr>
        <w:rFonts w:ascii="Arial" w:hAnsi="Arial" w:cs="Arial"/>
        <w:color w:val="17365D"/>
      </w:rPr>
      <w:fldChar w:fldCharType="separate"/>
    </w:r>
    <w:r w:rsidR="00545644">
      <w:rPr>
        <w:rFonts w:ascii="Arial" w:hAnsi="Arial" w:cs="Arial"/>
        <w:noProof/>
        <w:color w:val="17365D"/>
      </w:rPr>
      <w:t>4/4/2023</w:t>
    </w:r>
    <w:r>
      <w:rPr>
        <w:rFonts w:ascii="Arial" w:hAnsi="Arial" w:cs="Arial"/>
        <w:color w:val="17365D"/>
      </w:rPr>
      <w:fldChar w:fldCharType="end"/>
    </w:r>
    <w:r w:rsidRPr="004A4798">
      <w:rPr>
        <w:rFonts w:ascii="Arial" w:hAnsi="Arial" w:cs="Arial"/>
        <w:color w:val="17365D"/>
      </w:rPr>
      <w:tab/>
    </w:r>
    <w:r>
      <w:rPr>
        <w:rFonts w:ascii="Arial" w:hAnsi="Arial" w:cs="Arial"/>
        <w:color w:val="17365D"/>
      </w:rPr>
      <w:t xml:space="preserve">             </w:t>
    </w:r>
    <w:r w:rsidR="00BF311F">
      <w:rPr>
        <w:rFonts w:ascii="Arial" w:hAnsi="Arial" w:cs="Arial"/>
        <w:color w:val="17365D"/>
      </w:rPr>
      <w:t>Nguyen</w:t>
    </w:r>
    <w:r w:rsidR="00263D4E">
      <w:rPr>
        <w:rFonts w:ascii="Arial" w:hAnsi="Arial" w:cs="Arial"/>
        <w:color w:val="17365D"/>
      </w:rPr>
      <w:t xml:space="preserve">, </w:t>
    </w:r>
    <w:r w:rsidR="00BF311F">
      <w:rPr>
        <w:rFonts w:ascii="Arial" w:hAnsi="Arial" w:cs="Arial"/>
        <w:color w:val="17365D"/>
      </w:rPr>
      <w:t>Linh</w:t>
    </w:r>
    <w:r w:rsidRPr="004A4798">
      <w:rPr>
        <w:rFonts w:ascii="Arial" w:hAnsi="Arial" w:cs="Arial"/>
        <w:color w:val="17365D"/>
      </w:rPr>
      <w:t xml:space="preserve"> – </w:t>
    </w:r>
    <w:r w:rsidR="00263D4E">
      <w:rPr>
        <w:rFonts w:ascii="Arial" w:hAnsi="Arial" w:cs="Arial"/>
        <w:color w:val="17365D"/>
      </w:rPr>
      <w:t>Vietnam</w:t>
    </w:r>
    <w:r>
      <w:rPr>
        <w:rFonts w:ascii="Arial" w:hAnsi="Arial" w:cs="Arial"/>
        <w:color w:val="17365D"/>
      </w:rPr>
      <w:t xml:space="preserve"> – </w:t>
    </w:r>
    <w:r w:rsidR="00BF311F">
      <w:rPr>
        <w:rFonts w:ascii="Arial" w:hAnsi="Arial" w:cs="Arial"/>
        <w:color w:val="17365D"/>
      </w:rPr>
      <w:t>Da Nang</w:t>
    </w:r>
    <w:r w:rsidR="00263D4E">
      <w:rPr>
        <w:rFonts w:ascii="Arial" w:hAnsi="Arial" w:cs="Arial"/>
        <w:color w:val="17365D"/>
      </w:rPr>
      <w:t xml:space="preserve"> City</w:t>
    </w:r>
    <w:r w:rsidRPr="004A4798">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sidR="000E626B">
      <w:rPr>
        <w:rFonts w:ascii="Arial" w:hAnsi="Arial" w:cs="Arial"/>
        <w:noProof/>
        <w:color w:val="17365D"/>
      </w:rPr>
      <w:t>1</w:t>
    </w:r>
    <w:r w:rsidRPr="004A4798">
      <w:rPr>
        <w:rFonts w:ascii="Arial" w:hAnsi="Arial" w:cs="Arial"/>
        <w:color w:val="17365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96BC1" w14:textId="77777777" w:rsidR="0027492C" w:rsidRPr="005856D2" w:rsidRDefault="0027492C" w:rsidP="0081522C">
    <w:pPr>
      <w:pStyle w:val="Header"/>
      <w:tabs>
        <w:tab w:val="left" w:pos="9000"/>
      </w:tabs>
      <w:rPr>
        <w:rFonts w:ascii="Arial" w:hAnsi="Arial" w:cs="Arial"/>
        <w:color w:val="17365D"/>
      </w:rPr>
    </w:pPr>
    <w:r w:rsidRPr="005856D2">
      <w:rPr>
        <w:rFonts w:ascii="Arial" w:hAnsi="Arial" w:cs="Arial"/>
        <w:color w:val="17365D"/>
      </w:rPr>
      <w:t xml:space="preserve">Updated: 1/12/15 </w:t>
    </w:r>
    <w:r w:rsidRPr="005856D2">
      <w:rPr>
        <w:rFonts w:ascii="Arial" w:hAnsi="Arial" w:cs="Arial"/>
        <w:color w:val="17365D"/>
      </w:rPr>
      <w:tab/>
      <w:t>Last Name, First Name – Region – Office (Geo)</w:t>
    </w:r>
    <w:r w:rsidRPr="005856D2">
      <w:rPr>
        <w:rFonts w:ascii="Arial" w:hAnsi="Arial" w:cs="Arial"/>
        <w:color w:val="17365D"/>
      </w:rPr>
      <w:tab/>
    </w:r>
    <w:r w:rsidRPr="004A4798">
      <w:rPr>
        <w:rFonts w:ascii="Arial" w:hAnsi="Arial" w:cs="Arial"/>
        <w:color w:val="17365D"/>
      </w:rPr>
      <w:fldChar w:fldCharType="begin"/>
    </w:r>
    <w:r w:rsidRPr="004A4798">
      <w:rPr>
        <w:rFonts w:ascii="Arial" w:hAnsi="Arial" w:cs="Arial"/>
        <w:color w:val="17365D"/>
      </w:rPr>
      <w:instrText xml:space="preserve"> PAGE   \* MERGEFORMAT </w:instrText>
    </w:r>
    <w:r w:rsidRPr="004A4798">
      <w:rPr>
        <w:rFonts w:ascii="Arial" w:hAnsi="Arial" w:cs="Arial"/>
        <w:color w:val="17365D"/>
      </w:rPr>
      <w:fldChar w:fldCharType="separate"/>
    </w:r>
    <w:r>
      <w:rPr>
        <w:rFonts w:ascii="Arial" w:hAnsi="Arial" w:cs="Arial"/>
        <w:noProof/>
        <w:color w:val="17365D"/>
      </w:rPr>
      <w:t>1</w:t>
    </w:r>
    <w:r w:rsidRPr="004A4798">
      <w:rPr>
        <w:rFonts w:ascii="Arial" w:hAnsi="Arial" w:cs="Arial"/>
        <w:color w:val="17365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C6AC8" w14:textId="77777777" w:rsidR="007C2C28" w:rsidRDefault="007C2C28" w:rsidP="00393A02">
      <w:pPr>
        <w:spacing w:after="0" w:line="240" w:lineRule="auto"/>
      </w:pPr>
      <w:r>
        <w:separator/>
      </w:r>
    </w:p>
  </w:footnote>
  <w:footnote w:type="continuationSeparator" w:id="0">
    <w:p w14:paraId="28E723C2" w14:textId="77777777" w:rsidR="007C2C28" w:rsidRDefault="007C2C28" w:rsidP="0039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D2ED" w14:textId="77777777" w:rsidR="00B40D86" w:rsidRDefault="00B4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074FD" w14:textId="3824CEDA" w:rsidR="0027492C" w:rsidRDefault="000247E9" w:rsidP="000247E9">
    <w:pPr>
      <w:pStyle w:val="Header"/>
      <w:jc w:val="right"/>
    </w:pPr>
    <w:r>
      <w:rPr>
        <w:noProof/>
      </w:rPr>
      <w:drawing>
        <wp:inline distT="0" distB="0" distL="0" distR="0" wp14:anchorId="77204D8B" wp14:editId="7A529D51">
          <wp:extent cx="2088702" cy="607258"/>
          <wp:effectExtent l="0" t="0" r="698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SLogo_gr.jpeg"/>
                  <pic:cNvPicPr/>
                </pic:nvPicPr>
                <pic:blipFill>
                  <a:blip r:embed="rId1">
                    <a:extLst>
                      <a:ext uri="{28A0092B-C50C-407E-A947-70E740481C1C}">
                        <a14:useLocalDpi xmlns:a14="http://schemas.microsoft.com/office/drawing/2010/main" val="0"/>
                      </a:ext>
                    </a:extLst>
                  </a:blip>
                  <a:stretch>
                    <a:fillRect/>
                  </a:stretch>
                </pic:blipFill>
                <pic:spPr>
                  <a:xfrm>
                    <a:off x="0" y="0"/>
                    <a:ext cx="2125569" cy="617976"/>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61901" w14:textId="77777777" w:rsidR="0027492C" w:rsidRDefault="0027492C">
    <w:pPr>
      <w:pStyle w:val="Header"/>
    </w:pPr>
    <w:r>
      <w:rPr>
        <w:noProof/>
      </w:rPr>
      <w:drawing>
        <wp:anchor distT="0" distB="0" distL="114300" distR="114300" simplePos="0" relativeHeight="251657216" behindDoc="0" locked="0" layoutInCell="1" allowOverlap="1" wp14:anchorId="0DBD401A" wp14:editId="3050D699">
          <wp:simplePos x="0" y="0"/>
          <wp:positionH relativeFrom="column">
            <wp:posOffset>2343150</wp:posOffset>
          </wp:positionH>
          <wp:positionV relativeFrom="paragraph">
            <wp:posOffset>-9525</wp:posOffset>
          </wp:positionV>
          <wp:extent cx="3686175" cy="409575"/>
          <wp:effectExtent l="19050" t="0" r="9525" b="0"/>
          <wp:wrapSquare wrapText="bothSides"/>
          <wp:docPr id="1" name="Picture 2" descr="HC%20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20lgo"/>
                  <pic:cNvPicPr>
                    <a:picLocks noChangeAspect="1" noChangeArrowheads="1"/>
                  </pic:cNvPicPr>
                </pic:nvPicPr>
                <pic:blipFill>
                  <a:blip r:embed="rId1"/>
                  <a:srcRect/>
                  <a:stretch>
                    <a:fillRect/>
                  </a:stretch>
                </pic:blipFill>
                <pic:spPr bwMode="auto">
                  <a:xfrm>
                    <a:off x="0" y="0"/>
                    <a:ext cx="3686175" cy="40957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D0689"/>
    <w:multiLevelType w:val="multilevel"/>
    <w:tmpl w:val="AB1CBC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F055B22"/>
    <w:multiLevelType w:val="hybridMultilevel"/>
    <w:tmpl w:val="E168D966"/>
    <w:lvl w:ilvl="0" w:tplc="1C6CA3D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25228"/>
    <w:multiLevelType w:val="multilevel"/>
    <w:tmpl w:val="317CC2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Noto Sans Symbols" w:eastAsia="Noto Sans Symbols" w:hAnsi="Noto Sans Symbols" w:cs="Noto Sans Symbols"/>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Noto Sans Symbols" w:eastAsia="Noto Sans Symbols" w:hAnsi="Noto Sans Symbols" w:cs="Noto Sans Symbols"/>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0813166"/>
    <w:multiLevelType w:val="hybridMultilevel"/>
    <w:tmpl w:val="5B0689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7A3114"/>
    <w:multiLevelType w:val="multilevel"/>
    <w:tmpl w:val="32DC921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33FD35FA"/>
    <w:multiLevelType w:val="multilevel"/>
    <w:tmpl w:val="E2B6F12C"/>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6" w15:restartNumberingAfterBreak="0">
    <w:nsid w:val="376137DC"/>
    <w:multiLevelType w:val="multilevel"/>
    <w:tmpl w:val="7E10B0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3E10238B"/>
    <w:multiLevelType w:val="hybridMultilevel"/>
    <w:tmpl w:val="9FDC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EE047E"/>
    <w:multiLevelType w:val="multilevel"/>
    <w:tmpl w:val="18DE4A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0B45D74"/>
    <w:multiLevelType w:val="hybridMultilevel"/>
    <w:tmpl w:val="05A87F8C"/>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51946E2A"/>
    <w:multiLevelType w:val="hybridMultilevel"/>
    <w:tmpl w:val="DCAE7C66"/>
    <w:lvl w:ilvl="0" w:tplc="C99C1A4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507EE2"/>
    <w:multiLevelType w:val="hybridMultilevel"/>
    <w:tmpl w:val="BE44B17E"/>
    <w:lvl w:ilvl="0" w:tplc="1C6CA3DC">
      <w:numFmt w:val="bullet"/>
      <w:lvlText w:val="-"/>
      <w:lvlJc w:val="left"/>
      <w:pPr>
        <w:ind w:left="315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5F4B29"/>
    <w:multiLevelType w:val="multilevel"/>
    <w:tmpl w:val="3F4A4D84"/>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abstractNum w:abstractNumId="13" w15:restartNumberingAfterBreak="0">
    <w:nsid w:val="5730120B"/>
    <w:multiLevelType w:val="hybridMultilevel"/>
    <w:tmpl w:val="D3002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CA417B"/>
    <w:multiLevelType w:val="multilevel"/>
    <w:tmpl w:val="9612950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62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5" w15:restartNumberingAfterBreak="0">
    <w:nsid w:val="6B97595C"/>
    <w:multiLevelType w:val="multilevel"/>
    <w:tmpl w:val="B87293A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73DF1262"/>
    <w:multiLevelType w:val="multilevel"/>
    <w:tmpl w:val="E98A0838"/>
    <w:lvl w:ilvl="0">
      <w:start w:val="1"/>
      <w:numFmt w:val="bullet"/>
      <w:lvlText w:val="●"/>
      <w:lvlJc w:val="left"/>
      <w:pPr>
        <w:ind w:left="732" w:hanging="360"/>
      </w:pPr>
      <w:rPr>
        <w:rFonts w:ascii="Noto Sans Symbols" w:eastAsia="Noto Sans Symbols" w:hAnsi="Noto Sans Symbols" w:cs="Noto Sans Symbols"/>
        <w:vertAlign w:val="baseline"/>
      </w:rPr>
    </w:lvl>
    <w:lvl w:ilvl="1">
      <w:start w:val="1"/>
      <w:numFmt w:val="bullet"/>
      <w:lvlText w:val="o"/>
      <w:lvlJc w:val="left"/>
      <w:pPr>
        <w:ind w:left="1452" w:hanging="360"/>
      </w:pPr>
      <w:rPr>
        <w:rFonts w:ascii="Courier New" w:eastAsia="Courier New" w:hAnsi="Courier New" w:cs="Courier New"/>
        <w:vertAlign w:val="baseline"/>
      </w:rPr>
    </w:lvl>
    <w:lvl w:ilvl="2">
      <w:start w:val="1"/>
      <w:numFmt w:val="bullet"/>
      <w:lvlText w:val="▪"/>
      <w:lvlJc w:val="left"/>
      <w:pPr>
        <w:ind w:left="2172" w:hanging="360"/>
      </w:pPr>
      <w:rPr>
        <w:rFonts w:ascii="Noto Sans Symbols" w:eastAsia="Noto Sans Symbols" w:hAnsi="Noto Sans Symbols" w:cs="Noto Sans Symbols"/>
        <w:vertAlign w:val="baseline"/>
      </w:rPr>
    </w:lvl>
    <w:lvl w:ilvl="3">
      <w:start w:val="1"/>
      <w:numFmt w:val="bullet"/>
      <w:lvlText w:val="●"/>
      <w:lvlJc w:val="left"/>
      <w:pPr>
        <w:ind w:left="2892" w:hanging="360"/>
      </w:pPr>
      <w:rPr>
        <w:rFonts w:ascii="Noto Sans Symbols" w:eastAsia="Noto Sans Symbols" w:hAnsi="Noto Sans Symbols" w:cs="Noto Sans Symbols"/>
        <w:vertAlign w:val="baseline"/>
      </w:rPr>
    </w:lvl>
    <w:lvl w:ilvl="4">
      <w:start w:val="1"/>
      <w:numFmt w:val="bullet"/>
      <w:lvlText w:val="o"/>
      <w:lvlJc w:val="left"/>
      <w:pPr>
        <w:ind w:left="3612" w:hanging="360"/>
      </w:pPr>
      <w:rPr>
        <w:rFonts w:ascii="Courier New" w:eastAsia="Courier New" w:hAnsi="Courier New" w:cs="Courier New"/>
        <w:vertAlign w:val="baseline"/>
      </w:rPr>
    </w:lvl>
    <w:lvl w:ilvl="5">
      <w:start w:val="1"/>
      <w:numFmt w:val="bullet"/>
      <w:lvlText w:val="▪"/>
      <w:lvlJc w:val="left"/>
      <w:pPr>
        <w:ind w:left="4332" w:hanging="360"/>
      </w:pPr>
      <w:rPr>
        <w:rFonts w:ascii="Noto Sans Symbols" w:eastAsia="Noto Sans Symbols" w:hAnsi="Noto Sans Symbols" w:cs="Noto Sans Symbols"/>
        <w:vertAlign w:val="baseline"/>
      </w:rPr>
    </w:lvl>
    <w:lvl w:ilvl="6">
      <w:start w:val="1"/>
      <w:numFmt w:val="bullet"/>
      <w:lvlText w:val="●"/>
      <w:lvlJc w:val="left"/>
      <w:pPr>
        <w:ind w:left="5052" w:hanging="360"/>
      </w:pPr>
      <w:rPr>
        <w:rFonts w:ascii="Noto Sans Symbols" w:eastAsia="Noto Sans Symbols" w:hAnsi="Noto Sans Symbols" w:cs="Noto Sans Symbols"/>
        <w:vertAlign w:val="baseline"/>
      </w:rPr>
    </w:lvl>
    <w:lvl w:ilvl="7">
      <w:start w:val="1"/>
      <w:numFmt w:val="bullet"/>
      <w:lvlText w:val="o"/>
      <w:lvlJc w:val="left"/>
      <w:pPr>
        <w:ind w:left="5772" w:hanging="360"/>
      </w:pPr>
      <w:rPr>
        <w:rFonts w:ascii="Courier New" w:eastAsia="Courier New" w:hAnsi="Courier New" w:cs="Courier New"/>
        <w:vertAlign w:val="baseline"/>
      </w:rPr>
    </w:lvl>
    <w:lvl w:ilvl="8">
      <w:start w:val="1"/>
      <w:numFmt w:val="bullet"/>
      <w:lvlText w:val="▪"/>
      <w:lvlJc w:val="left"/>
      <w:pPr>
        <w:ind w:left="6492" w:hanging="360"/>
      </w:pPr>
      <w:rPr>
        <w:rFonts w:ascii="Noto Sans Symbols" w:eastAsia="Noto Sans Symbols" w:hAnsi="Noto Sans Symbols" w:cs="Noto Sans Symbols"/>
        <w:vertAlign w:val="baseline"/>
      </w:rPr>
    </w:lvl>
  </w:abstractNum>
  <w:num w:numId="1" w16cid:durableId="867255676">
    <w:abstractNumId w:val="3"/>
  </w:num>
  <w:num w:numId="2" w16cid:durableId="1030106781">
    <w:abstractNumId w:val="7"/>
  </w:num>
  <w:num w:numId="3" w16cid:durableId="1173884515">
    <w:abstractNumId w:val="11"/>
  </w:num>
  <w:num w:numId="4" w16cid:durableId="1761636188">
    <w:abstractNumId w:val="10"/>
  </w:num>
  <w:num w:numId="5" w16cid:durableId="1492335540">
    <w:abstractNumId w:val="1"/>
  </w:num>
  <w:num w:numId="6" w16cid:durableId="558856835">
    <w:abstractNumId w:val="9"/>
  </w:num>
  <w:num w:numId="7" w16cid:durableId="555900935">
    <w:abstractNumId w:val="2"/>
  </w:num>
  <w:num w:numId="8" w16cid:durableId="2076857487">
    <w:abstractNumId w:val="5"/>
  </w:num>
  <w:num w:numId="9" w16cid:durableId="406150219">
    <w:abstractNumId w:val="0"/>
  </w:num>
  <w:num w:numId="10" w16cid:durableId="649948584">
    <w:abstractNumId w:val="14"/>
  </w:num>
  <w:num w:numId="11" w16cid:durableId="1581329104">
    <w:abstractNumId w:val="6"/>
  </w:num>
  <w:num w:numId="12" w16cid:durableId="1618022924">
    <w:abstractNumId w:val="16"/>
  </w:num>
  <w:num w:numId="13" w16cid:durableId="763767735">
    <w:abstractNumId w:val="8"/>
  </w:num>
  <w:num w:numId="14" w16cid:durableId="904334293">
    <w:abstractNumId w:val="4"/>
  </w:num>
  <w:num w:numId="15" w16cid:durableId="755782446">
    <w:abstractNumId w:val="12"/>
  </w:num>
  <w:num w:numId="16" w16cid:durableId="1390761198">
    <w:abstractNumId w:val="15"/>
  </w:num>
  <w:num w:numId="17" w16cid:durableId="1017194186">
    <w:abstractNumId w:val="13"/>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an Ngoc Kim Nguyen">
    <w15:presenceInfo w15:providerId="None" w15:userId="Ngan Ngoc Kim Nguyen"/>
  </w15:person>
  <w15:person w15:author="Ngan Ngoc Kim Nguyen [2]">
    <w15:presenceInfo w15:providerId="AD" w15:userId="S-1-5-21-1953246113-510544068-925700815-42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25"/>
    <w:rsid w:val="00000F6F"/>
    <w:rsid w:val="00010E6F"/>
    <w:rsid w:val="00013EA6"/>
    <w:rsid w:val="000247E9"/>
    <w:rsid w:val="00024BE8"/>
    <w:rsid w:val="00033468"/>
    <w:rsid w:val="000352EF"/>
    <w:rsid w:val="00040A90"/>
    <w:rsid w:val="00050147"/>
    <w:rsid w:val="0005048F"/>
    <w:rsid w:val="00053B4C"/>
    <w:rsid w:val="00053CFE"/>
    <w:rsid w:val="00055936"/>
    <w:rsid w:val="00061728"/>
    <w:rsid w:val="000674F7"/>
    <w:rsid w:val="000677F5"/>
    <w:rsid w:val="00067F17"/>
    <w:rsid w:val="00070D9B"/>
    <w:rsid w:val="00074297"/>
    <w:rsid w:val="00077AE6"/>
    <w:rsid w:val="00087AF4"/>
    <w:rsid w:val="00094C84"/>
    <w:rsid w:val="00096130"/>
    <w:rsid w:val="000A21FE"/>
    <w:rsid w:val="000B2585"/>
    <w:rsid w:val="000B3BBA"/>
    <w:rsid w:val="000B4207"/>
    <w:rsid w:val="000C32F3"/>
    <w:rsid w:val="000C4A60"/>
    <w:rsid w:val="000C6C2D"/>
    <w:rsid w:val="000D0C25"/>
    <w:rsid w:val="000D7919"/>
    <w:rsid w:val="000E626B"/>
    <w:rsid w:val="000E791D"/>
    <w:rsid w:val="000F0D6D"/>
    <w:rsid w:val="000F4D82"/>
    <w:rsid w:val="000F7A64"/>
    <w:rsid w:val="001057A9"/>
    <w:rsid w:val="00106DED"/>
    <w:rsid w:val="001074DC"/>
    <w:rsid w:val="001155BF"/>
    <w:rsid w:val="0011785D"/>
    <w:rsid w:val="0012383A"/>
    <w:rsid w:val="00126D09"/>
    <w:rsid w:val="00131061"/>
    <w:rsid w:val="001364D6"/>
    <w:rsid w:val="0014278A"/>
    <w:rsid w:val="00145A31"/>
    <w:rsid w:val="00153BD8"/>
    <w:rsid w:val="0016186B"/>
    <w:rsid w:val="0018005B"/>
    <w:rsid w:val="0018501F"/>
    <w:rsid w:val="001A11DB"/>
    <w:rsid w:val="001A386A"/>
    <w:rsid w:val="001A551A"/>
    <w:rsid w:val="001A61BA"/>
    <w:rsid w:val="001A74B0"/>
    <w:rsid w:val="001B3665"/>
    <w:rsid w:val="001C2530"/>
    <w:rsid w:val="001C5CEE"/>
    <w:rsid w:val="001C5DCA"/>
    <w:rsid w:val="001D7D27"/>
    <w:rsid w:val="001F57DA"/>
    <w:rsid w:val="001F6C40"/>
    <w:rsid w:val="00211343"/>
    <w:rsid w:val="00213C59"/>
    <w:rsid w:val="00224313"/>
    <w:rsid w:val="00224BFC"/>
    <w:rsid w:val="00226CA9"/>
    <w:rsid w:val="00255B5D"/>
    <w:rsid w:val="002569BA"/>
    <w:rsid w:val="00263C7D"/>
    <w:rsid w:val="00263D4E"/>
    <w:rsid w:val="00265817"/>
    <w:rsid w:val="0027492C"/>
    <w:rsid w:val="00276BCD"/>
    <w:rsid w:val="00287E5F"/>
    <w:rsid w:val="00290E14"/>
    <w:rsid w:val="00294E29"/>
    <w:rsid w:val="002A56B7"/>
    <w:rsid w:val="002B76CD"/>
    <w:rsid w:val="002C40F9"/>
    <w:rsid w:val="002C63EF"/>
    <w:rsid w:val="002D5F64"/>
    <w:rsid w:val="002E5823"/>
    <w:rsid w:val="002E5AD3"/>
    <w:rsid w:val="002E6FD3"/>
    <w:rsid w:val="002F0E24"/>
    <w:rsid w:val="00310EE2"/>
    <w:rsid w:val="003164BC"/>
    <w:rsid w:val="003169DE"/>
    <w:rsid w:val="00317B70"/>
    <w:rsid w:val="003253F6"/>
    <w:rsid w:val="0033300F"/>
    <w:rsid w:val="00336D94"/>
    <w:rsid w:val="003379E1"/>
    <w:rsid w:val="003439DB"/>
    <w:rsid w:val="003538A1"/>
    <w:rsid w:val="00355FD0"/>
    <w:rsid w:val="00356ECB"/>
    <w:rsid w:val="003644D5"/>
    <w:rsid w:val="00371212"/>
    <w:rsid w:val="00380FDE"/>
    <w:rsid w:val="003860E1"/>
    <w:rsid w:val="00393A02"/>
    <w:rsid w:val="0039732A"/>
    <w:rsid w:val="00397738"/>
    <w:rsid w:val="003A3175"/>
    <w:rsid w:val="003A7652"/>
    <w:rsid w:val="003B2BCE"/>
    <w:rsid w:val="003B5579"/>
    <w:rsid w:val="003B6B7B"/>
    <w:rsid w:val="003B74BE"/>
    <w:rsid w:val="003C111C"/>
    <w:rsid w:val="003C485D"/>
    <w:rsid w:val="003C6E3F"/>
    <w:rsid w:val="003C7145"/>
    <w:rsid w:val="003D01C8"/>
    <w:rsid w:val="003D2E63"/>
    <w:rsid w:val="003D5DAB"/>
    <w:rsid w:val="003E0844"/>
    <w:rsid w:val="003F1ADA"/>
    <w:rsid w:val="00400575"/>
    <w:rsid w:val="004010C9"/>
    <w:rsid w:val="0040156B"/>
    <w:rsid w:val="004108C9"/>
    <w:rsid w:val="00425141"/>
    <w:rsid w:val="00427959"/>
    <w:rsid w:val="004313F2"/>
    <w:rsid w:val="00432487"/>
    <w:rsid w:val="004332B2"/>
    <w:rsid w:val="004343F1"/>
    <w:rsid w:val="004430DA"/>
    <w:rsid w:val="004432FF"/>
    <w:rsid w:val="00446099"/>
    <w:rsid w:val="00447B71"/>
    <w:rsid w:val="0045208E"/>
    <w:rsid w:val="00457818"/>
    <w:rsid w:val="00471ADA"/>
    <w:rsid w:val="00476E43"/>
    <w:rsid w:val="00491E6F"/>
    <w:rsid w:val="004A3E44"/>
    <w:rsid w:val="004A4798"/>
    <w:rsid w:val="004A6030"/>
    <w:rsid w:val="004B1A70"/>
    <w:rsid w:val="004C0A22"/>
    <w:rsid w:val="004C2D2E"/>
    <w:rsid w:val="004C7046"/>
    <w:rsid w:val="004D1016"/>
    <w:rsid w:val="004D775E"/>
    <w:rsid w:val="004E78D8"/>
    <w:rsid w:val="004F476B"/>
    <w:rsid w:val="004F5B57"/>
    <w:rsid w:val="00503803"/>
    <w:rsid w:val="00512430"/>
    <w:rsid w:val="00534BF8"/>
    <w:rsid w:val="00537FAA"/>
    <w:rsid w:val="00541478"/>
    <w:rsid w:val="00545644"/>
    <w:rsid w:val="005521AF"/>
    <w:rsid w:val="005546B7"/>
    <w:rsid w:val="00562C40"/>
    <w:rsid w:val="00571180"/>
    <w:rsid w:val="005856D2"/>
    <w:rsid w:val="005A2391"/>
    <w:rsid w:val="005B366E"/>
    <w:rsid w:val="005B4A4F"/>
    <w:rsid w:val="005B6885"/>
    <w:rsid w:val="005C48F5"/>
    <w:rsid w:val="005D3180"/>
    <w:rsid w:val="005E6926"/>
    <w:rsid w:val="005F21F6"/>
    <w:rsid w:val="005F3514"/>
    <w:rsid w:val="005F438A"/>
    <w:rsid w:val="005F6608"/>
    <w:rsid w:val="00600F78"/>
    <w:rsid w:val="006043C7"/>
    <w:rsid w:val="0060647C"/>
    <w:rsid w:val="00610723"/>
    <w:rsid w:val="0061330E"/>
    <w:rsid w:val="00616982"/>
    <w:rsid w:val="0062080E"/>
    <w:rsid w:val="00623737"/>
    <w:rsid w:val="00623D78"/>
    <w:rsid w:val="00625ACD"/>
    <w:rsid w:val="006350CC"/>
    <w:rsid w:val="00636C4C"/>
    <w:rsid w:val="00641A95"/>
    <w:rsid w:val="006500D3"/>
    <w:rsid w:val="00650365"/>
    <w:rsid w:val="0065267F"/>
    <w:rsid w:val="00661241"/>
    <w:rsid w:val="00665452"/>
    <w:rsid w:val="00666966"/>
    <w:rsid w:val="00674DB3"/>
    <w:rsid w:val="00681EA5"/>
    <w:rsid w:val="0068441B"/>
    <w:rsid w:val="00690EB3"/>
    <w:rsid w:val="006953F7"/>
    <w:rsid w:val="006A4014"/>
    <w:rsid w:val="006A5558"/>
    <w:rsid w:val="006A74BE"/>
    <w:rsid w:val="006B6481"/>
    <w:rsid w:val="006B725D"/>
    <w:rsid w:val="006C1A33"/>
    <w:rsid w:val="006C2BC2"/>
    <w:rsid w:val="006C43D7"/>
    <w:rsid w:val="006C72F9"/>
    <w:rsid w:val="006E007C"/>
    <w:rsid w:val="006F1161"/>
    <w:rsid w:val="006F30B6"/>
    <w:rsid w:val="006F556B"/>
    <w:rsid w:val="007051D8"/>
    <w:rsid w:val="007067B6"/>
    <w:rsid w:val="007154D0"/>
    <w:rsid w:val="00746559"/>
    <w:rsid w:val="00750BF6"/>
    <w:rsid w:val="00751342"/>
    <w:rsid w:val="00767A13"/>
    <w:rsid w:val="00770E3E"/>
    <w:rsid w:val="007737BB"/>
    <w:rsid w:val="00773C0C"/>
    <w:rsid w:val="0078016B"/>
    <w:rsid w:val="00781831"/>
    <w:rsid w:val="0078237D"/>
    <w:rsid w:val="00784E68"/>
    <w:rsid w:val="00792169"/>
    <w:rsid w:val="00796D7A"/>
    <w:rsid w:val="007A1E4D"/>
    <w:rsid w:val="007B36DF"/>
    <w:rsid w:val="007B3BB4"/>
    <w:rsid w:val="007B3F19"/>
    <w:rsid w:val="007B4234"/>
    <w:rsid w:val="007B45DD"/>
    <w:rsid w:val="007B6334"/>
    <w:rsid w:val="007C2C28"/>
    <w:rsid w:val="007C352B"/>
    <w:rsid w:val="007D2ED4"/>
    <w:rsid w:val="007D4E9C"/>
    <w:rsid w:val="007E176B"/>
    <w:rsid w:val="0080503C"/>
    <w:rsid w:val="00805BAF"/>
    <w:rsid w:val="00813C47"/>
    <w:rsid w:val="0081522C"/>
    <w:rsid w:val="00851952"/>
    <w:rsid w:val="00853F36"/>
    <w:rsid w:val="00856FB7"/>
    <w:rsid w:val="00870BDC"/>
    <w:rsid w:val="008716EA"/>
    <w:rsid w:val="008818E2"/>
    <w:rsid w:val="00881AE6"/>
    <w:rsid w:val="00882A2F"/>
    <w:rsid w:val="00882EC2"/>
    <w:rsid w:val="00886475"/>
    <w:rsid w:val="00887761"/>
    <w:rsid w:val="00890BAF"/>
    <w:rsid w:val="00895213"/>
    <w:rsid w:val="008A3174"/>
    <w:rsid w:val="008A76A6"/>
    <w:rsid w:val="008B5973"/>
    <w:rsid w:val="008B78F5"/>
    <w:rsid w:val="008C4587"/>
    <w:rsid w:val="008D3296"/>
    <w:rsid w:val="008D6044"/>
    <w:rsid w:val="008E2D72"/>
    <w:rsid w:val="008E37CC"/>
    <w:rsid w:val="008F5C78"/>
    <w:rsid w:val="008F6B23"/>
    <w:rsid w:val="008F782A"/>
    <w:rsid w:val="009016FA"/>
    <w:rsid w:val="00901B0C"/>
    <w:rsid w:val="0090259F"/>
    <w:rsid w:val="009035B2"/>
    <w:rsid w:val="009119F3"/>
    <w:rsid w:val="009240B6"/>
    <w:rsid w:val="009563AD"/>
    <w:rsid w:val="0096286C"/>
    <w:rsid w:val="00970E87"/>
    <w:rsid w:val="00974691"/>
    <w:rsid w:val="009844C8"/>
    <w:rsid w:val="00987ED1"/>
    <w:rsid w:val="0099389F"/>
    <w:rsid w:val="0099672B"/>
    <w:rsid w:val="00996FA4"/>
    <w:rsid w:val="009B0A71"/>
    <w:rsid w:val="009B746F"/>
    <w:rsid w:val="009C31CA"/>
    <w:rsid w:val="009C5BAD"/>
    <w:rsid w:val="009E1169"/>
    <w:rsid w:val="009F23BE"/>
    <w:rsid w:val="009F3782"/>
    <w:rsid w:val="00A02C77"/>
    <w:rsid w:val="00A07625"/>
    <w:rsid w:val="00A2586B"/>
    <w:rsid w:val="00A26CEF"/>
    <w:rsid w:val="00A275BE"/>
    <w:rsid w:val="00A30731"/>
    <w:rsid w:val="00A320CF"/>
    <w:rsid w:val="00A324FC"/>
    <w:rsid w:val="00A45582"/>
    <w:rsid w:val="00A5136B"/>
    <w:rsid w:val="00A526BE"/>
    <w:rsid w:val="00A55E08"/>
    <w:rsid w:val="00A64614"/>
    <w:rsid w:val="00A65FA6"/>
    <w:rsid w:val="00A67865"/>
    <w:rsid w:val="00A748ED"/>
    <w:rsid w:val="00A75374"/>
    <w:rsid w:val="00A832D3"/>
    <w:rsid w:val="00A84AF3"/>
    <w:rsid w:val="00A869A3"/>
    <w:rsid w:val="00A910D4"/>
    <w:rsid w:val="00AA7E22"/>
    <w:rsid w:val="00AB1CD6"/>
    <w:rsid w:val="00AB1FE2"/>
    <w:rsid w:val="00AB222E"/>
    <w:rsid w:val="00AC44B0"/>
    <w:rsid w:val="00AC573C"/>
    <w:rsid w:val="00AD12BB"/>
    <w:rsid w:val="00AD1FB7"/>
    <w:rsid w:val="00AD73FD"/>
    <w:rsid w:val="00AE078C"/>
    <w:rsid w:val="00AE37CF"/>
    <w:rsid w:val="00AE77C6"/>
    <w:rsid w:val="00AE786D"/>
    <w:rsid w:val="00AE7E15"/>
    <w:rsid w:val="00AF3ACA"/>
    <w:rsid w:val="00AF5CB7"/>
    <w:rsid w:val="00AF659B"/>
    <w:rsid w:val="00AF7018"/>
    <w:rsid w:val="00B0153D"/>
    <w:rsid w:val="00B043D6"/>
    <w:rsid w:val="00B052F1"/>
    <w:rsid w:val="00B10442"/>
    <w:rsid w:val="00B1207C"/>
    <w:rsid w:val="00B21C2B"/>
    <w:rsid w:val="00B36C03"/>
    <w:rsid w:val="00B40D86"/>
    <w:rsid w:val="00B46587"/>
    <w:rsid w:val="00B6397D"/>
    <w:rsid w:val="00B6657D"/>
    <w:rsid w:val="00B66750"/>
    <w:rsid w:val="00B805A9"/>
    <w:rsid w:val="00B838A7"/>
    <w:rsid w:val="00B87234"/>
    <w:rsid w:val="00B94800"/>
    <w:rsid w:val="00BA281B"/>
    <w:rsid w:val="00BB1BCD"/>
    <w:rsid w:val="00BB5B33"/>
    <w:rsid w:val="00BD2892"/>
    <w:rsid w:val="00BD3708"/>
    <w:rsid w:val="00BE6F99"/>
    <w:rsid w:val="00BF311F"/>
    <w:rsid w:val="00C05542"/>
    <w:rsid w:val="00C16337"/>
    <w:rsid w:val="00C233D6"/>
    <w:rsid w:val="00C25653"/>
    <w:rsid w:val="00C32D54"/>
    <w:rsid w:val="00C34B2A"/>
    <w:rsid w:val="00C3796A"/>
    <w:rsid w:val="00C428BF"/>
    <w:rsid w:val="00C42C6A"/>
    <w:rsid w:val="00C45BAF"/>
    <w:rsid w:val="00C52C84"/>
    <w:rsid w:val="00C63791"/>
    <w:rsid w:val="00C63E31"/>
    <w:rsid w:val="00C8521B"/>
    <w:rsid w:val="00C85828"/>
    <w:rsid w:val="00C926C9"/>
    <w:rsid w:val="00C93696"/>
    <w:rsid w:val="00CA03C8"/>
    <w:rsid w:val="00CA06B3"/>
    <w:rsid w:val="00CA6B09"/>
    <w:rsid w:val="00CA6B0B"/>
    <w:rsid w:val="00CB1171"/>
    <w:rsid w:val="00CC5185"/>
    <w:rsid w:val="00CC67FF"/>
    <w:rsid w:val="00CC6F17"/>
    <w:rsid w:val="00CE3DC8"/>
    <w:rsid w:val="00CF001E"/>
    <w:rsid w:val="00CF0ABD"/>
    <w:rsid w:val="00CF26EE"/>
    <w:rsid w:val="00CF2BDE"/>
    <w:rsid w:val="00CF5085"/>
    <w:rsid w:val="00D1044A"/>
    <w:rsid w:val="00D156AE"/>
    <w:rsid w:val="00D158E5"/>
    <w:rsid w:val="00D27489"/>
    <w:rsid w:val="00D43DA8"/>
    <w:rsid w:val="00D44C61"/>
    <w:rsid w:val="00D57156"/>
    <w:rsid w:val="00D83F11"/>
    <w:rsid w:val="00D92290"/>
    <w:rsid w:val="00DA04F9"/>
    <w:rsid w:val="00DA2C2A"/>
    <w:rsid w:val="00DA332C"/>
    <w:rsid w:val="00DA579C"/>
    <w:rsid w:val="00DA6533"/>
    <w:rsid w:val="00DC0910"/>
    <w:rsid w:val="00DC288C"/>
    <w:rsid w:val="00DC6A8A"/>
    <w:rsid w:val="00DD0BD8"/>
    <w:rsid w:val="00DD47D0"/>
    <w:rsid w:val="00DE4DA5"/>
    <w:rsid w:val="00DE63C0"/>
    <w:rsid w:val="00DF0AA6"/>
    <w:rsid w:val="00DF0FDE"/>
    <w:rsid w:val="00DF1208"/>
    <w:rsid w:val="00E011CB"/>
    <w:rsid w:val="00E01F01"/>
    <w:rsid w:val="00E04C69"/>
    <w:rsid w:val="00E17AAC"/>
    <w:rsid w:val="00E22B55"/>
    <w:rsid w:val="00E305B6"/>
    <w:rsid w:val="00E44D2F"/>
    <w:rsid w:val="00E45157"/>
    <w:rsid w:val="00E47E78"/>
    <w:rsid w:val="00E51E13"/>
    <w:rsid w:val="00E56C04"/>
    <w:rsid w:val="00E654CF"/>
    <w:rsid w:val="00E66F1E"/>
    <w:rsid w:val="00E725F3"/>
    <w:rsid w:val="00E85130"/>
    <w:rsid w:val="00EA01D6"/>
    <w:rsid w:val="00EB0ED9"/>
    <w:rsid w:val="00EB25E0"/>
    <w:rsid w:val="00EB5A25"/>
    <w:rsid w:val="00EB6AC0"/>
    <w:rsid w:val="00EC32FA"/>
    <w:rsid w:val="00EC5339"/>
    <w:rsid w:val="00ED0DCD"/>
    <w:rsid w:val="00ED19BE"/>
    <w:rsid w:val="00ED2DDB"/>
    <w:rsid w:val="00EE0AB2"/>
    <w:rsid w:val="00EE0C81"/>
    <w:rsid w:val="00EE1F60"/>
    <w:rsid w:val="00EE32C7"/>
    <w:rsid w:val="00EE470E"/>
    <w:rsid w:val="00EE7C6B"/>
    <w:rsid w:val="00EF5371"/>
    <w:rsid w:val="00EF5697"/>
    <w:rsid w:val="00F01B8E"/>
    <w:rsid w:val="00F02D61"/>
    <w:rsid w:val="00F10856"/>
    <w:rsid w:val="00F156FB"/>
    <w:rsid w:val="00F16CAB"/>
    <w:rsid w:val="00F23665"/>
    <w:rsid w:val="00F27219"/>
    <w:rsid w:val="00F5514F"/>
    <w:rsid w:val="00F66DD9"/>
    <w:rsid w:val="00F671F5"/>
    <w:rsid w:val="00F77E92"/>
    <w:rsid w:val="00F82871"/>
    <w:rsid w:val="00F86755"/>
    <w:rsid w:val="00F91ACB"/>
    <w:rsid w:val="00FA2B77"/>
    <w:rsid w:val="00FA3250"/>
    <w:rsid w:val="00FA3A45"/>
    <w:rsid w:val="00FB172E"/>
    <w:rsid w:val="00FB2509"/>
    <w:rsid w:val="00FC079C"/>
    <w:rsid w:val="00FC1D2E"/>
    <w:rsid w:val="00FC5738"/>
    <w:rsid w:val="00FD278E"/>
    <w:rsid w:val="00FD5777"/>
    <w:rsid w:val="00FE077B"/>
    <w:rsid w:val="00FE21E4"/>
    <w:rsid w:val="00FE58C4"/>
    <w:rsid w:val="00FF2EC8"/>
    <w:rsid w:val="00FF6FD4"/>
    <w:rsid w:val="00FF74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24790"/>
  <w15:docId w15:val="{7B2988EE-9D67-4CE2-ACA6-D5123BBF8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6A"/>
    <w:pPr>
      <w:spacing w:after="200" w:line="276" w:lineRule="auto"/>
    </w:pPr>
    <w:rPr>
      <w:sz w:val="22"/>
      <w:szCs w:val="22"/>
    </w:rPr>
  </w:style>
  <w:style w:type="paragraph" w:styleId="Heading1">
    <w:name w:val="heading 1"/>
    <w:basedOn w:val="BodyText"/>
    <w:next w:val="Normal"/>
    <w:link w:val="Heading1Char"/>
    <w:rsid w:val="000F4D82"/>
    <w:pPr>
      <w:spacing w:before="60"/>
      <w:ind w:right="86"/>
      <w:outlineLvl w:val="0"/>
    </w:pPr>
    <w:rPr>
      <w:rFonts w:ascii="Arial" w:hAnsi="Arial" w:cs="Arial"/>
      <w:b/>
      <w:sz w:val="22"/>
      <w:szCs w:val="22"/>
    </w:rPr>
  </w:style>
  <w:style w:type="paragraph" w:styleId="Heading2">
    <w:name w:val="heading 2"/>
    <w:basedOn w:val="Normal"/>
    <w:next w:val="Normal"/>
    <w:link w:val="Heading2Char"/>
    <w:uiPriority w:val="9"/>
    <w:unhideWhenUsed/>
    <w:qFormat/>
    <w:rsid w:val="0016186B"/>
    <w:pPr>
      <w:keepNext/>
      <w:keepLines/>
      <w:spacing w:before="360" w:after="0"/>
      <w:outlineLvl w:val="1"/>
    </w:pPr>
    <w:rPr>
      <w:rFonts w:ascii="Cambria" w:eastAsia="Times New Roman" w:hAnsi="Cambria"/>
      <w:b/>
      <w:bCs/>
      <w:color w:val="4F81BD"/>
      <w:sz w:val="32"/>
      <w:szCs w:val="26"/>
    </w:rPr>
  </w:style>
  <w:style w:type="paragraph" w:styleId="Heading3">
    <w:name w:val="heading 3"/>
    <w:aliases w:val="Resume Company Sub-headings"/>
    <w:basedOn w:val="Normal"/>
    <w:next w:val="Normal"/>
    <w:link w:val="Heading3Char"/>
    <w:autoRedefine/>
    <w:uiPriority w:val="9"/>
    <w:unhideWhenUsed/>
    <w:qFormat/>
    <w:rsid w:val="0081522C"/>
    <w:pPr>
      <w:keepNext/>
      <w:keepLines/>
      <w:spacing w:before="200" w:after="0"/>
      <w:outlineLvl w:val="2"/>
    </w:pPr>
    <w:rPr>
      <w:rFonts w:ascii="Cambria" w:eastAsia="Times New Roman" w:hAnsi="Cambria"/>
      <w:b/>
      <w:bCs/>
      <w:i/>
      <w:color w:val="DA291C"/>
      <w:sz w:val="24"/>
    </w:rPr>
  </w:style>
  <w:style w:type="paragraph" w:styleId="Heading4">
    <w:name w:val="heading 4"/>
    <w:basedOn w:val="Normal"/>
    <w:next w:val="Normal"/>
    <w:link w:val="Heading4Char"/>
    <w:uiPriority w:val="9"/>
    <w:unhideWhenUsed/>
    <w:qFormat/>
    <w:rsid w:val="00773C0C"/>
    <w:pPr>
      <w:keepNext/>
      <w:keepLines/>
      <w:spacing w:before="60" w:after="0"/>
      <w:outlineLvl w:val="3"/>
    </w:pPr>
    <w:rPr>
      <w:rFonts w:ascii="Cambria" w:eastAsia="Times New Roman" w:hAnsi="Cambria"/>
      <w:b/>
      <w:bCs/>
      <w:i/>
      <w:iCs/>
      <w:color w:val="17365D"/>
      <w:sz w:val="24"/>
    </w:rPr>
  </w:style>
  <w:style w:type="paragraph" w:styleId="Heading5">
    <w:name w:val="heading 5"/>
    <w:basedOn w:val="Normal"/>
    <w:next w:val="Normal"/>
    <w:link w:val="Heading5Char"/>
    <w:uiPriority w:val="9"/>
    <w:unhideWhenUsed/>
    <w:qFormat/>
    <w:rsid w:val="004A3E44"/>
    <w:pPr>
      <w:keepNext/>
      <w:keepLines/>
      <w:spacing w:after="60"/>
      <w:outlineLvl w:val="4"/>
    </w:pPr>
    <w:rPr>
      <w:rFonts w:ascii="Cambria" w:eastAsia="Times New Roman" w:hAnsi="Cambria"/>
      <w:color w:val="7F7F7F"/>
    </w:rPr>
  </w:style>
  <w:style w:type="paragraph" w:styleId="Heading6">
    <w:name w:val="heading 6"/>
    <w:basedOn w:val="Normal"/>
    <w:next w:val="Normal"/>
    <w:link w:val="Heading6Char"/>
    <w:uiPriority w:val="9"/>
    <w:unhideWhenUsed/>
    <w:rsid w:val="00B0153D"/>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4D82"/>
    <w:rPr>
      <w:rFonts w:ascii="Arial" w:eastAsia="Times New Roman" w:hAnsi="Arial" w:cs="Arial"/>
      <w:b/>
    </w:rPr>
  </w:style>
  <w:style w:type="paragraph" w:styleId="BodyText">
    <w:name w:val="Body Text"/>
    <w:basedOn w:val="Normal"/>
    <w:link w:val="BodyTextChar"/>
    <w:rsid w:val="000F4D82"/>
    <w:pPr>
      <w:spacing w:before="120" w:after="0" w:line="240" w:lineRule="auto"/>
    </w:pPr>
    <w:rPr>
      <w:rFonts w:ascii="Times New Roman" w:eastAsia="Times New Roman" w:hAnsi="Times New Roman"/>
      <w:sz w:val="24"/>
      <w:szCs w:val="20"/>
    </w:rPr>
  </w:style>
  <w:style w:type="character" w:customStyle="1" w:styleId="BodyTextChar">
    <w:name w:val="Body Text Char"/>
    <w:basedOn w:val="DefaultParagraphFont"/>
    <w:link w:val="BodyText"/>
    <w:rsid w:val="000F4D82"/>
    <w:rPr>
      <w:rFonts w:ascii="Times New Roman" w:eastAsia="Times New Roman" w:hAnsi="Times New Roman" w:cs="Times New Roman"/>
      <w:sz w:val="24"/>
      <w:szCs w:val="20"/>
    </w:rPr>
  </w:style>
  <w:style w:type="paragraph" w:styleId="CommentText">
    <w:name w:val="annotation text"/>
    <w:basedOn w:val="Normal"/>
    <w:link w:val="CommentTextChar"/>
    <w:semiHidden/>
    <w:rsid w:val="000F4D82"/>
    <w:pPr>
      <w:widowControl w:val="0"/>
      <w:tabs>
        <w:tab w:val="left" w:pos="720"/>
        <w:tab w:val="left" w:pos="1440"/>
        <w:tab w:val="left" w:pos="1584"/>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295"/>
        <w:tab w:val="left" w:pos="10800"/>
        <w:tab w:val="left" w:pos="11015"/>
        <w:tab w:val="left" w:pos="11520"/>
        <w:tab w:val="left" w:pos="11735"/>
        <w:tab w:val="left" w:pos="12240"/>
        <w:tab w:val="left" w:pos="12455"/>
        <w:tab w:val="left" w:pos="12960"/>
        <w:tab w:val="left" w:pos="13175"/>
        <w:tab w:val="left" w:pos="13680"/>
        <w:tab w:val="left" w:pos="13895"/>
        <w:tab w:val="left" w:pos="14400"/>
        <w:tab w:val="left" w:pos="14615"/>
        <w:tab w:val="left" w:pos="15120"/>
        <w:tab w:val="left" w:pos="15335"/>
        <w:tab w:val="left" w:pos="15840"/>
        <w:tab w:val="left" w:pos="16055"/>
        <w:tab w:val="left" w:pos="16560"/>
        <w:tab w:val="left" w:pos="16775"/>
        <w:tab w:val="left" w:pos="17280"/>
        <w:tab w:val="left" w:pos="17495"/>
        <w:tab w:val="left" w:pos="18000"/>
        <w:tab w:val="left" w:pos="18720"/>
        <w:tab w:val="left" w:pos="19440"/>
        <w:tab w:val="left" w:pos="20160"/>
      </w:tabs>
      <w:spacing w:after="0" w:line="240" w:lineRule="auto"/>
      <w:ind w:left="720"/>
    </w:pPr>
    <w:rPr>
      <w:rFonts w:ascii="Arial" w:eastAsia="Times New Roman" w:hAnsi="Arial"/>
      <w:sz w:val="20"/>
      <w:szCs w:val="20"/>
    </w:rPr>
  </w:style>
  <w:style w:type="character" w:customStyle="1" w:styleId="CommentTextChar">
    <w:name w:val="Comment Text Char"/>
    <w:basedOn w:val="DefaultParagraphFont"/>
    <w:link w:val="CommentText"/>
    <w:semiHidden/>
    <w:rsid w:val="000F4D82"/>
    <w:rPr>
      <w:rFonts w:ascii="Arial" w:eastAsia="Times New Roman" w:hAnsi="Arial" w:cs="Times New Roman"/>
      <w:sz w:val="20"/>
      <w:szCs w:val="20"/>
    </w:rPr>
  </w:style>
  <w:style w:type="paragraph" w:customStyle="1" w:styleId="Char2">
    <w:name w:val="Char2"/>
    <w:basedOn w:val="Normal"/>
    <w:rsid w:val="000F4D82"/>
    <w:pPr>
      <w:spacing w:after="160" w:line="240" w:lineRule="exact"/>
    </w:pPr>
    <w:rPr>
      <w:rFonts w:ascii="Verdana" w:eastAsia="Times New Roman" w:hAnsi="Verdana"/>
      <w:sz w:val="16"/>
      <w:szCs w:val="20"/>
    </w:rPr>
  </w:style>
  <w:style w:type="character" w:customStyle="1" w:styleId="NORMALNORMAL">
    <w:name w:val="NORMAL NORMAL"/>
    <w:basedOn w:val="DefaultParagraphFont"/>
    <w:rsid w:val="000F4D82"/>
    <w:rPr>
      <w:rFonts w:ascii="Arial" w:hAnsi="Arial"/>
    </w:rPr>
  </w:style>
  <w:style w:type="character" w:customStyle="1" w:styleId="Heading2Char">
    <w:name w:val="Heading 2 Char"/>
    <w:basedOn w:val="DefaultParagraphFont"/>
    <w:link w:val="Heading2"/>
    <w:uiPriority w:val="9"/>
    <w:rsid w:val="0016186B"/>
    <w:rPr>
      <w:rFonts w:ascii="Cambria" w:eastAsia="Times New Roman" w:hAnsi="Cambria" w:cs="Times New Roman"/>
      <w:b/>
      <w:bCs/>
      <w:color w:val="4F81BD"/>
      <w:sz w:val="32"/>
      <w:szCs w:val="26"/>
    </w:rPr>
  </w:style>
  <w:style w:type="character" w:customStyle="1" w:styleId="Heading3Char">
    <w:name w:val="Heading 3 Char"/>
    <w:aliases w:val="Resume Company Sub-headings Char"/>
    <w:basedOn w:val="DefaultParagraphFont"/>
    <w:link w:val="Heading3"/>
    <w:uiPriority w:val="9"/>
    <w:rsid w:val="0081522C"/>
    <w:rPr>
      <w:rFonts w:ascii="Cambria" w:eastAsia="Times New Roman" w:hAnsi="Cambria"/>
      <w:b/>
      <w:bCs/>
      <w:i/>
      <w:color w:val="DA291C"/>
      <w:sz w:val="24"/>
      <w:szCs w:val="22"/>
    </w:rPr>
  </w:style>
  <w:style w:type="character" w:customStyle="1" w:styleId="Heading4Char">
    <w:name w:val="Heading 4 Char"/>
    <w:basedOn w:val="DefaultParagraphFont"/>
    <w:link w:val="Heading4"/>
    <w:uiPriority w:val="9"/>
    <w:rsid w:val="00773C0C"/>
    <w:rPr>
      <w:rFonts w:ascii="Cambria" w:eastAsia="Times New Roman" w:hAnsi="Cambria" w:cs="Times New Roman"/>
      <w:b/>
      <w:bCs/>
      <w:i/>
      <w:iCs/>
      <w:color w:val="17365D"/>
      <w:sz w:val="24"/>
    </w:rPr>
  </w:style>
  <w:style w:type="character" w:customStyle="1" w:styleId="Heading5Char">
    <w:name w:val="Heading 5 Char"/>
    <w:basedOn w:val="DefaultParagraphFont"/>
    <w:link w:val="Heading5"/>
    <w:uiPriority w:val="9"/>
    <w:rsid w:val="004A3E44"/>
    <w:rPr>
      <w:rFonts w:ascii="Cambria" w:eastAsia="Times New Roman" w:hAnsi="Cambria" w:cs="Times New Roman"/>
      <w:color w:val="7F7F7F"/>
    </w:rPr>
  </w:style>
  <w:style w:type="paragraph" w:customStyle="1" w:styleId="BodyText1">
    <w:name w:val="Body Text1"/>
    <w:basedOn w:val="Normal"/>
    <w:rsid w:val="00C25653"/>
    <w:pPr>
      <w:spacing w:after="180" w:line="260" w:lineRule="exact"/>
    </w:pPr>
    <w:rPr>
      <w:rFonts w:ascii="Arial" w:eastAsia="Times New Roman" w:hAnsi="Arial"/>
      <w:sz w:val="24"/>
      <w:szCs w:val="20"/>
    </w:rPr>
  </w:style>
  <w:style w:type="paragraph" w:styleId="ListParagraph">
    <w:name w:val="List Paragraph"/>
    <w:basedOn w:val="Normal"/>
    <w:uiPriority w:val="34"/>
    <w:qFormat/>
    <w:rsid w:val="00D156AE"/>
    <w:pPr>
      <w:ind w:left="720"/>
      <w:contextualSpacing/>
    </w:pPr>
  </w:style>
  <w:style w:type="paragraph" w:styleId="Subtitle">
    <w:name w:val="Subtitle"/>
    <w:basedOn w:val="Normal"/>
    <w:next w:val="Normal"/>
    <w:link w:val="SubtitleChar"/>
    <w:uiPriority w:val="11"/>
    <w:rsid w:val="00040A90"/>
    <w:pPr>
      <w:numPr>
        <w:ilvl w:val="1"/>
      </w:numPr>
      <w:spacing w:before="360" w:after="120"/>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040A90"/>
    <w:rPr>
      <w:rFonts w:ascii="Cambria" w:eastAsia="Times New Roman" w:hAnsi="Cambria" w:cs="Times New Roman"/>
      <w:i/>
      <w:iCs/>
      <w:color w:val="4F81BD"/>
      <w:spacing w:val="15"/>
      <w:sz w:val="24"/>
      <w:szCs w:val="24"/>
    </w:rPr>
  </w:style>
  <w:style w:type="paragraph" w:styleId="Title">
    <w:name w:val="Title"/>
    <w:aliases w:val="Resume Headings"/>
    <w:basedOn w:val="Normal"/>
    <w:next w:val="Normal"/>
    <w:link w:val="TitleChar"/>
    <w:autoRedefine/>
    <w:uiPriority w:val="10"/>
    <w:qFormat/>
    <w:rsid w:val="00263D4E"/>
    <w:pPr>
      <w:spacing w:before="240" w:after="0" w:line="240" w:lineRule="auto"/>
      <w:jc w:val="both"/>
    </w:pPr>
    <w:rPr>
      <w:rFonts w:ascii="Arial" w:eastAsia="Times New Roman" w:hAnsi="Arial"/>
      <w:b/>
      <w:color w:val="DA291C"/>
      <w:spacing w:val="5"/>
      <w:kern w:val="28"/>
      <w:sz w:val="32"/>
      <w:szCs w:val="52"/>
    </w:rPr>
  </w:style>
  <w:style w:type="character" w:customStyle="1" w:styleId="TitleChar">
    <w:name w:val="Title Char"/>
    <w:aliases w:val="Resume Headings Char"/>
    <w:basedOn w:val="DefaultParagraphFont"/>
    <w:link w:val="Title"/>
    <w:uiPriority w:val="10"/>
    <w:rsid w:val="00263D4E"/>
    <w:rPr>
      <w:rFonts w:ascii="Arial" w:eastAsia="Times New Roman" w:hAnsi="Arial"/>
      <w:b/>
      <w:color w:val="DA291C"/>
      <w:spacing w:val="5"/>
      <w:kern w:val="28"/>
      <w:sz w:val="32"/>
      <w:szCs w:val="52"/>
    </w:rPr>
  </w:style>
  <w:style w:type="paragraph" w:styleId="BalloonText">
    <w:name w:val="Balloon Text"/>
    <w:basedOn w:val="Normal"/>
    <w:link w:val="BalloonTextChar"/>
    <w:uiPriority w:val="99"/>
    <w:semiHidden/>
    <w:unhideWhenUsed/>
    <w:rsid w:val="00136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4D6"/>
    <w:rPr>
      <w:rFonts w:ascii="Tahoma" w:hAnsi="Tahoma" w:cs="Tahoma"/>
      <w:sz w:val="16"/>
      <w:szCs w:val="16"/>
    </w:rPr>
  </w:style>
  <w:style w:type="character" w:customStyle="1" w:styleId="NECBodyTextChar">
    <w:name w:val="NEC Body Text Char"/>
    <w:basedOn w:val="DefaultParagraphFont"/>
    <w:link w:val="NECBodyText"/>
    <w:rsid w:val="009016FA"/>
    <w:rPr>
      <w:rFonts w:ascii="Arial" w:hAnsi="Arial"/>
      <w:sz w:val="21"/>
      <w:szCs w:val="24"/>
    </w:rPr>
  </w:style>
  <w:style w:type="paragraph" w:customStyle="1" w:styleId="NEC2">
    <w:name w:val="NEC 2"/>
    <w:basedOn w:val="Heading2"/>
    <w:rsid w:val="009016FA"/>
    <w:pPr>
      <w:keepLines w:val="0"/>
      <w:spacing w:after="60" w:line="240" w:lineRule="auto"/>
    </w:pPr>
    <w:rPr>
      <w:rFonts w:ascii="Arial" w:hAnsi="Arial" w:cs="Arial"/>
      <w:color w:val="auto"/>
      <w:sz w:val="28"/>
      <w:szCs w:val="28"/>
    </w:rPr>
  </w:style>
  <w:style w:type="paragraph" w:customStyle="1" w:styleId="NECBodyText">
    <w:name w:val="NEC Body Text"/>
    <w:basedOn w:val="Normal"/>
    <w:link w:val="NECBodyTextChar"/>
    <w:rsid w:val="009016FA"/>
    <w:pPr>
      <w:autoSpaceDE w:val="0"/>
      <w:autoSpaceDN w:val="0"/>
      <w:adjustRightInd w:val="0"/>
      <w:spacing w:before="60" w:after="180" w:line="240" w:lineRule="auto"/>
    </w:pPr>
    <w:rPr>
      <w:rFonts w:ascii="Arial" w:hAnsi="Arial"/>
      <w:sz w:val="21"/>
      <w:szCs w:val="24"/>
    </w:rPr>
  </w:style>
  <w:style w:type="character" w:customStyle="1" w:styleId="NECH3">
    <w:name w:val="NEC H3"/>
    <w:basedOn w:val="NORMALNORMAL"/>
    <w:rsid w:val="009016FA"/>
    <w:rPr>
      <w:rFonts w:ascii="Arial" w:hAnsi="Arial"/>
      <w:b/>
      <w:bCs/>
      <w:dstrike w:val="0"/>
      <w:spacing w:val="0"/>
      <w:w w:val="100"/>
      <w:sz w:val="26"/>
      <w:szCs w:val="26"/>
      <w:vertAlign w:val="baseline"/>
    </w:rPr>
  </w:style>
  <w:style w:type="paragraph" w:customStyle="1" w:styleId="NEC1">
    <w:name w:val="NEC 1"/>
    <w:basedOn w:val="Heading1"/>
    <w:rsid w:val="009016FA"/>
    <w:pPr>
      <w:keepNext/>
      <w:pBdr>
        <w:bottom w:val="single" w:sz="18" w:space="1" w:color="auto"/>
      </w:pBdr>
      <w:spacing w:before="240" w:after="240"/>
      <w:ind w:right="0"/>
    </w:pPr>
    <w:rPr>
      <w:rFonts w:cs="Times New Roman"/>
      <w:bCs/>
      <w:i/>
      <w:iCs/>
      <w:kern w:val="32"/>
      <w:sz w:val="32"/>
      <w:szCs w:val="20"/>
    </w:rPr>
  </w:style>
  <w:style w:type="paragraph" w:customStyle="1" w:styleId="Cover">
    <w:name w:val="Cover"/>
    <w:basedOn w:val="Normal"/>
    <w:rsid w:val="000D7919"/>
    <w:pPr>
      <w:spacing w:after="0" w:line="240" w:lineRule="auto"/>
      <w:jc w:val="both"/>
    </w:pPr>
    <w:rPr>
      <w:rFonts w:ascii="Tahoma" w:eastAsia="Times New Roman" w:hAnsi="Tahoma"/>
      <w:szCs w:val="20"/>
    </w:rPr>
  </w:style>
  <w:style w:type="paragraph" w:customStyle="1" w:styleId="StyleStandardRight0">
    <w:name w:val="Style Standard + Right:  0&quot;"/>
    <w:basedOn w:val="Normal"/>
    <w:rsid w:val="000D7919"/>
    <w:pPr>
      <w:spacing w:before="120" w:after="240" w:line="240" w:lineRule="atLeast"/>
    </w:pPr>
    <w:rPr>
      <w:rFonts w:ascii="Trebuchet MS" w:eastAsia="Times New Roman" w:hAnsi="Trebuchet MS"/>
      <w:sz w:val="20"/>
      <w:szCs w:val="20"/>
      <w:lang w:bidi="he-IL"/>
    </w:rPr>
  </w:style>
  <w:style w:type="character" w:customStyle="1" w:styleId="NECBody">
    <w:name w:val="NEC Body"/>
    <w:rsid w:val="0061330E"/>
    <w:rPr>
      <w:rFonts w:ascii="Arial" w:hAnsi="Arial"/>
      <w:sz w:val="21"/>
    </w:rPr>
  </w:style>
  <w:style w:type="character" w:styleId="Hyperlink">
    <w:name w:val="Hyperlink"/>
    <w:basedOn w:val="DefaultParagraphFont"/>
    <w:uiPriority w:val="99"/>
    <w:unhideWhenUsed/>
    <w:rsid w:val="00C3796A"/>
    <w:rPr>
      <w:color w:val="0000FF"/>
      <w:u w:val="single"/>
    </w:rPr>
  </w:style>
  <w:style w:type="paragraph" w:styleId="Header">
    <w:name w:val="header"/>
    <w:basedOn w:val="Normal"/>
    <w:link w:val="HeaderChar"/>
    <w:unhideWhenUsed/>
    <w:rsid w:val="00393A0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3A02"/>
  </w:style>
  <w:style w:type="paragraph" w:styleId="Footer">
    <w:name w:val="footer"/>
    <w:basedOn w:val="Normal"/>
    <w:link w:val="FooterChar"/>
    <w:uiPriority w:val="99"/>
    <w:unhideWhenUsed/>
    <w:rsid w:val="00393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3A02"/>
  </w:style>
  <w:style w:type="paragraph" w:styleId="TOC2">
    <w:name w:val="toc 2"/>
    <w:basedOn w:val="Normal"/>
    <w:next w:val="Normal"/>
    <w:autoRedefine/>
    <w:uiPriority w:val="39"/>
    <w:unhideWhenUsed/>
    <w:qFormat/>
    <w:rsid w:val="00F16CAB"/>
    <w:pPr>
      <w:spacing w:after="100"/>
      <w:ind w:left="220"/>
    </w:pPr>
  </w:style>
  <w:style w:type="paragraph" w:styleId="TOC1">
    <w:name w:val="toc 1"/>
    <w:basedOn w:val="Normal"/>
    <w:next w:val="Normal"/>
    <w:autoRedefine/>
    <w:uiPriority w:val="39"/>
    <w:unhideWhenUsed/>
    <w:qFormat/>
    <w:rsid w:val="00F156FB"/>
    <w:pPr>
      <w:tabs>
        <w:tab w:val="right" w:leader="dot" w:pos="9350"/>
      </w:tabs>
      <w:spacing w:after="120" w:line="240" w:lineRule="auto"/>
    </w:pPr>
  </w:style>
  <w:style w:type="paragraph" w:styleId="TOC3">
    <w:name w:val="toc 3"/>
    <w:basedOn w:val="Normal"/>
    <w:next w:val="Normal"/>
    <w:autoRedefine/>
    <w:uiPriority w:val="39"/>
    <w:unhideWhenUsed/>
    <w:qFormat/>
    <w:rsid w:val="00F16CAB"/>
    <w:pPr>
      <w:spacing w:after="100"/>
      <w:ind w:left="440"/>
    </w:pPr>
  </w:style>
  <w:style w:type="paragraph" w:styleId="NoSpacing">
    <w:name w:val="No Spacing"/>
    <w:link w:val="NoSpacingChar"/>
    <w:uiPriority w:val="1"/>
    <w:rsid w:val="00F16CAB"/>
    <w:rPr>
      <w:rFonts w:eastAsia="Times New Roman"/>
      <w:sz w:val="22"/>
      <w:szCs w:val="22"/>
    </w:rPr>
  </w:style>
  <w:style w:type="character" w:customStyle="1" w:styleId="NoSpacingChar">
    <w:name w:val="No Spacing Char"/>
    <w:basedOn w:val="DefaultParagraphFont"/>
    <w:link w:val="NoSpacing"/>
    <w:uiPriority w:val="1"/>
    <w:rsid w:val="00F16CAB"/>
    <w:rPr>
      <w:rFonts w:eastAsia="Times New Roman"/>
      <w:sz w:val="22"/>
      <w:szCs w:val="22"/>
      <w:lang w:val="en-US" w:eastAsia="en-US" w:bidi="ar-SA"/>
    </w:rPr>
  </w:style>
  <w:style w:type="character" w:customStyle="1" w:styleId="Heading6Char">
    <w:name w:val="Heading 6 Char"/>
    <w:basedOn w:val="DefaultParagraphFont"/>
    <w:link w:val="Heading6"/>
    <w:uiPriority w:val="9"/>
    <w:rsid w:val="00B0153D"/>
    <w:rPr>
      <w:rFonts w:ascii="Cambria" w:eastAsia="Times New Roman" w:hAnsi="Cambria" w:cs="Times New Roman"/>
      <w:i/>
      <w:iCs/>
      <w:color w:val="243F60"/>
    </w:rPr>
  </w:style>
  <w:style w:type="table" w:styleId="TableGrid">
    <w:name w:val="Table Grid"/>
    <w:basedOn w:val="TableNormal"/>
    <w:uiPriority w:val="59"/>
    <w:rsid w:val="00A513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A5136B"/>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uiPriority w:val="62"/>
    <w:rsid w:val="00A5136B"/>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List2-Accent1">
    <w:name w:val="Medium List 2 Accent 1"/>
    <w:basedOn w:val="TableNormal"/>
    <w:uiPriority w:val="66"/>
    <w:rsid w:val="00A5136B"/>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3-Accent1">
    <w:name w:val="Medium Grid 3 Accent 1"/>
    <w:basedOn w:val="TableNormal"/>
    <w:uiPriority w:val="69"/>
    <w:rsid w:val="00A5136B"/>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Shading-Accent1">
    <w:name w:val="Colorful Shading Accent 1"/>
    <w:basedOn w:val="TableNormal"/>
    <w:uiPriority w:val="71"/>
    <w:rsid w:val="003E0844"/>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Grid-Accent1">
    <w:name w:val="Colorful Grid Accent 1"/>
    <w:basedOn w:val="TableNormal"/>
    <w:uiPriority w:val="73"/>
    <w:rsid w:val="003E0844"/>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ediumGrid2-Accent1">
    <w:name w:val="Medium Grid 2 Accent 1"/>
    <w:basedOn w:val="TableNormal"/>
    <w:uiPriority w:val="68"/>
    <w:rsid w:val="003E0844"/>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Shading1-Accent11">
    <w:name w:val="Medium Shading 1 - Accent 11"/>
    <w:basedOn w:val="TableNormal"/>
    <w:uiPriority w:val="63"/>
    <w:rsid w:val="003E0844"/>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3E084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bodytext0">
    <w:name w:val="bodytext"/>
    <w:basedOn w:val="Normal"/>
    <w:semiHidden/>
    <w:rsid w:val="00DD0BD8"/>
    <w:pPr>
      <w:spacing w:before="120" w:after="0" w:line="240" w:lineRule="auto"/>
    </w:pPr>
    <w:rPr>
      <w:rFonts w:ascii="Arial" w:eastAsia="Times New Roman" w:hAnsi="Arial"/>
      <w:szCs w:val="20"/>
    </w:rPr>
  </w:style>
  <w:style w:type="table" w:customStyle="1" w:styleId="LightList-Accent11">
    <w:name w:val="Light List - Accent 11"/>
    <w:basedOn w:val="TableNormal"/>
    <w:uiPriority w:val="61"/>
    <w:rsid w:val="00ED2DD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2">
    <w:name w:val="Light Shading - Accent 12"/>
    <w:basedOn w:val="TableNormal"/>
    <w:uiPriority w:val="60"/>
    <w:rsid w:val="00BB5B33"/>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rsid w:val="0060647C"/>
    <w:pPr>
      <w:autoSpaceDE w:val="0"/>
      <w:autoSpaceDN w:val="0"/>
      <w:adjustRightInd w:val="0"/>
    </w:pPr>
    <w:rPr>
      <w:rFonts w:ascii="Arial" w:eastAsia="Times New Roman" w:hAnsi="Arial" w:cs="Arial"/>
      <w:color w:val="000000"/>
      <w:sz w:val="24"/>
      <w:szCs w:val="24"/>
    </w:rPr>
  </w:style>
  <w:style w:type="character" w:styleId="CommentReference">
    <w:name w:val="annotation reference"/>
    <w:basedOn w:val="DefaultParagraphFont"/>
    <w:uiPriority w:val="99"/>
    <w:semiHidden/>
    <w:unhideWhenUsed/>
    <w:rsid w:val="00AB1CD6"/>
    <w:rPr>
      <w:sz w:val="16"/>
      <w:szCs w:val="16"/>
    </w:rPr>
  </w:style>
  <w:style w:type="paragraph" w:styleId="TOCHeading">
    <w:name w:val="TOC Heading"/>
    <w:basedOn w:val="Heading1"/>
    <w:next w:val="Normal"/>
    <w:uiPriority w:val="39"/>
    <w:unhideWhenUsed/>
    <w:qFormat/>
    <w:rsid w:val="00C63E31"/>
    <w:pPr>
      <w:keepNext/>
      <w:keepLines/>
      <w:spacing w:before="480" w:line="276" w:lineRule="auto"/>
      <w:ind w:right="0"/>
      <w:outlineLvl w:val="9"/>
    </w:pPr>
    <w:rPr>
      <w:rFonts w:ascii="Cambria" w:hAnsi="Cambria" w:cs="Times New Roman"/>
      <w:bCs/>
      <w:color w:val="365F91"/>
      <w:sz w:val="28"/>
      <w:szCs w:val="28"/>
    </w:rPr>
  </w:style>
  <w:style w:type="table" w:customStyle="1" w:styleId="MediumShading1-Accent12">
    <w:name w:val="Medium Shading 1 - Accent 12"/>
    <w:basedOn w:val="TableNormal"/>
    <w:uiPriority w:val="63"/>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2">
    <w:name w:val="Light Grid - Accent 12"/>
    <w:basedOn w:val="TableNormal"/>
    <w:uiPriority w:val="62"/>
    <w:rsid w:val="004430DA"/>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Grid1-Accent1">
    <w:name w:val="Medium Grid 1 Accent 1"/>
    <w:basedOn w:val="TableNormal"/>
    <w:uiPriority w:val="67"/>
    <w:rsid w:val="004430D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AdminHeader1">
    <w:name w:val="Admin Header 1"/>
    <w:basedOn w:val="Heading2"/>
    <w:link w:val="AdminHeader1Char"/>
    <w:qFormat/>
    <w:rsid w:val="00C34B2A"/>
    <w:rPr>
      <w:rFonts w:eastAsia="Calibri"/>
    </w:rPr>
  </w:style>
  <w:style w:type="paragraph" w:customStyle="1" w:styleId="AdminHeader2">
    <w:name w:val="Admin Header 2"/>
    <w:basedOn w:val="Heading3"/>
    <w:link w:val="AdminHeader2Char"/>
    <w:qFormat/>
    <w:rsid w:val="0081522C"/>
    <w:rPr>
      <w:rFonts w:eastAsia="Calibri"/>
    </w:rPr>
  </w:style>
  <w:style w:type="character" w:customStyle="1" w:styleId="AdminHeader1Char">
    <w:name w:val="Admin Header 1 Char"/>
    <w:basedOn w:val="Heading2Char"/>
    <w:link w:val="AdminHeader1"/>
    <w:rsid w:val="00C34B2A"/>
    <w:rPr>
      <w:rFonts w:ascii="Cambria" w:eastAsia="Calibri" w:hAnsi="Cambria" w:cs="Times New Roman"/>
      <w:b/>
      <w:bCs/>
      <w:color w:val="4F81BD"/>
      <w:sz w:val="32"/>
      <w:szCs w:val="26"/>
    </w:rPr>
  </w:style>
  <w:style w:type="character" w:customStyle="1" w:styleId="AdminHeader2Char">
    <w:name w:val="Admin Header 2 Char"/>
    <w:basedOn w:val="Heading3Char"/>
    <w:link w:val="AdminHeader2"/>
    <w:rsid w:val="0081522C"/>
    <w:rPr>
      <w:rFonts w:ascii="Cambria" w:eastAsia="Times New Roman" w:hAnsi="Cambria"/>
      <w:b/>
      <w:bCs/>
      <w:i/>
      <w:color w:val="DA291C"/>
      <w:sz w:val="24"/>
      <w:szCs w:val="22"/>
    </w:rPr>
  </w:style>
  <w:style w:type="paragraph" w:customStyle="1" w:styleId="ResumeName">
    <w:name w:val="Resume Name"/>
    <w:basedOn w:val="Normal"/>
    <w:link w:val="ResumeNameChar"/>
    <w:qFormat/>
    <w:rsid w:val="00A07625"/>
    <w:rPr>
      <w:rFonts w:ascii="Arial" w:hAnsi="Arial"/>
      <w:b/>
      <w:color w:val="DA291C"/>
      <w:sz w:val="44"/>
    </w:rPr>
  </w:style>
  <w:style w:type="character" w:customStyle="1" w:styleId="ResumeNameChar">
    <w:name w:val="Resume Name Char"/>
    <w:basedOn w:val="DefaultParagraphFont"/>
    <w:link w:val="ResumeName"/>
    <w:rsid w:val="00A07625"/>
    <w:rPr>
      <w:rFonts w:ascii="Arial" w:hAnsi="Arial"/>
      <w:b/>
      <w:color w:val="DA291C"/>
      <w:sz w:val="44"/>
      <w:szCs w:val="22"/>
    </w:rPr>
  </w:style>
  <w:style w:type="paragraph" w:customStyle="1" w:styleId="Table2Head">
    <w:name w:val="Table2 Head"/>
    <w:rsid w:val="00397738"/>
    <w:pPr>
      <w:spacing w:before="60" w:after="60"/>
      <w:jc w:val="center"/>
    </w:pPr>
    <w:rPr>
      <w:rFonts w:ascii="Times New Roman" w:eastAsia="MS Mincho" w:hAnsi="Times New Roman"/>
      <w:b/>
      <w:snapToGrid w:val="0"/>
    </w:rPr>
  </w:style>
  <w:style w:type="paragraph" w:styleId="NormalWeb">
    <w:name w:val="Normal (Web)"/>
    <w:basedOn w:val="Normal"/>
    <w:uiPriority w:val="99"/>
    <w:semiHidden/>
    <w:unhideWhenUsed/>
    <w:rsid w:val="00E85130"/>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AD1FB7"/>
    <w:pPr>
      <w:widowControl/>
      <w:tabs>
        <w:tab w:val="clear" w:pos="720"/>
        <w:tab w:val="clear" w:pos="1440"/>
        <w:tab w:val="clear" w:pos="1584"/>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295"/>
        <w:tab w:val="clear" w:pos="10800"/>
        <w:tab w:val="clear" w:pos="11015"/>
        <w:tab w:val="clear" w:pos="11520"/>
        <w:tab w:val="clear" w:pos="11735"/>
        <w:tab w:val="clear" w:pos="12240"/>
        <w:tab w:val="clear" w:pos="12455"/>
        <w:tab w:val="clear" w:pos="12960"/>
        <w:tab w:val="clear" w:pos="13175"/>
        <w:tab w:val="clear" w:pos="13680"/>
        <w:tab w:val="clear" w:pos="13895"/>
        <w:tab w:val="clear" w:pos="14400"/>
        <w:tab w:val="clear" w:pos="14615"/>
        <w:tab w:val="clear" w:pos="15120"/>
        <w:tab w:val="clear" w:pos="15335"/>
        <w:tab w:val="clear" w:pos="15840"/>
        <w:tab w:val="clear" w:pos="16055"/>
        <w:tab w:val="clear" w:pos="16560"/>
        <w:tab w:val="clear" w:pos="16775"/>
        <w:tab w:val="clear" w:pos="17280"/>
        <w:tab w:val="clear" w:pos="17495"/>
        <w:tab w:val="clear" w:pos="18000"/>
        <w:tab w:val="clear" w:pos="18720"/>
        <w:tab w:val="clear" w:pos="19440"/>
        <w:tab w:val="clear" w:pos="20160"/>
      </w:tabs>
      <w:spacing w:after="200"/>
      <w:ind w:left="0"/>
    </w:pPr>
    <w:rPr>
      <w:rFonts w:ascii="Calibri" w:eastAsia="Calibri" w:hAnsi="Calibri"/>
      <w:b/>
      <w:bCs/>
    </w:rPr>
  </w:style>
  <w:style w:type="character" w:customStyle="1" w:styleId="CommentSubjectChar">
    <w:name w:val="Comment Subject Char"/>
    <w:basedOn w:val="CommentTextChar"/>
    <w:link w:val="CommentSubject"/>
    <w:uiPriority w:val="99"/>
    <w:semiHidden/>
    <w:rsid w:val="00AD1FB7"/>
    <w:rPr>
      <w:rFonts w:ascii="Arial" w:eastAsia="Times New Roman" w:hAnsi="Arial" w:cs="Times New Roman"/>
      <w:b/>
      <w:bCs/>
      <w:sz w:val="20"/>
      <w:szCs w:val="20"/>
    </w:rPr>
  </w:style>
  <w:style w:type="character" w:styleId="UnresolvedMention">
    <w:name w:val="Unresolved Mention"/>
    <w:basedOn w:val="DefaultParagraphFont"/>
    <w:uiPriority w:val="99"/>
    <w:semiHidden/>
    <w:unhideWhenUsed/>
    <w:rsid w:val="00AF3A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4883">
      <w:bodyDiv w:val="1"/>
      <w:marLeft w:val="0"/>
      <w:marRight w:val="0"/>
      <w:marTop w:val="0"/>
      <w:marBottom w:val="0"/>
      <w:divBdr>
        <w:top w:val="none" w:sz="0" w:space="0" w:color="auto"/>
        <w:left w:val="none" w:sz="0" w:space="0" w:color="auto"/>
        <w:bottom w:val="none" w:sz="0" w:space="0" w:color="auto"/>
        <w:right w:val="none" w:sz="0" w:space="0" w:color="auto"/>
      </w:divBdr>
      <w:divsChild>
        <w:div w:id="416363150">
          <w:marLeft w:val="75"/>
          <w:marRight w:val="75"/>
          <w:marTop w:val="0"/>
          <w:marBottom w:val="0"/>
          <w:divBdr>
            <w:top w:val="none" w:sz="0" w:space="0" w:color="auto"/>
            <w:left w:val="none" w:sz="0" w:space="0" w:color="auto"/>
            <w:bottom w:val="none" w:sz="0" w:space="0" w:color="auto"/>
            <w:right w:val="none" w:sz="0" w:space="0" w:color="auto"/>
          </w:divBdr>
          <w:divsChild>
            <w:div w:id="1195073877">
              <w:marLeft w:val="0"/>
              <w:marRight w:val="0"/>
              <w:marTop w:val="0"/>
              <w:marBottom w:val="0"/>
              <w:divBdr>
                <w:top w:val="single" w:sz="6" w:space="5" w:color="DDDDDD"/>
                <w:left w:val="none" w:sz="0" w:space="0" w:color="auto"/>
                <w:bottom w:val="none" w:sz="0" w:space="0" w:color="auto"/>
                <w:right w:val="none" w:sz="0" w:space="0" w:color="auto"/>
              </w:divBdr>
              <w:divsChild>
                <w:div w:id="926693068">
                  <w:marLeft w:val="0"/>
                  <w:marRight w:val="0"/>
                  <w:marTop w:val="0"/>
                  <w:marBottom w:val="0"/>
                  <w:divBdr>
                    <w:top w:val="none" w:sz="0" w:space="0" w:color="auto"/>
                    <w:left w:val="none" w:sz="0" w:space="0" w:color="auto"/>
                    <w:bottom w:val="none" w:sz="0" w:space="0" w:color="auto"/>
                    <w:right w:val="none" w:sz="0" w:space="0" w:color="auto"/>
                  </w:divBdr>
                  <w:divsChild>
                    <w:div w:id="575092254">
                      <w:marLeft w:val="0"/>
                      <w:marRight w:val="0"/>
                      <w:marTop w:val="0"/>
                      <w:marBottom w:val="0"/>
                      <w:divBdr>
                        <w:top w:val="none" w:sz="0" w:space="0" w:color="auto"/>
                        <w:left w:val="none" w:sz="0" w:space="0" w:color="auto"/>
                        <w:bottom w:val="none" w:sz="0" w:space="0" w:color="auto"/>
                        <w:right w:val="none" w:sz="0" w:space="0" w:color="auto"/>
                      </w:divBdr>
                      <w:divsChild>
                        <w:div w:id="241650184">
                          <w:marLeft w:val="-384"/>
                          <w:marRight w:val="0"/>
                          <w:marTop w:val="0"/>
                          <w:marBottom w:val="240"/>
                          <w:divBdr>
                            <w:top w:val="none" w:sz="0" w:space="0" w:color="auto"/>
                            <w:left w:val="none" w:sz="0" w:space="0" w:color="auto"/>
                            <w:bottom w:val="none" w:sz="0" w:space="0" w:color="auto"/>
                            <w:right w:val="none" w:sz="0" w:space="0" w:color="auto"/>
                          </w:divBdr>
                          <w:divsChild>
                            <w:div w:id="1887445158">
                              <w:marLeft w:val="0"/>
                              <w:marRight w:val="0"/>
                              <w:marTop w:val="0"/>
                              <w:marBottom w:val="0"/>
                              <w:divBdr>
                                <w:top w:val="none" w:sz="0" w:space="0" w:color="auto"/>
                                <w:left w:val="none" w:sz="0" w:space="0" w:color="auto"/>
                                <w:bottom w:val="none" w:sz="0" w:space="0" w:color="auto"/>
                                <w:right w:val="none" w:sz="0" w:space="0" w:color="auto"/>
                              </w:divBdr>
                              <w:divsChild>
                                <w:div w:id="1623607708">
                                  <w:marLeft w:val="0"/>
                                  <w:marRight w:val="0"/>
                                  <w:marTop w:val="0"/>
                                  <w:marBottom w:val="0"/>
                                  <w:divBdr>
                                    <w:top w:val="none" w:sz="0" w:space="0" w:color="auto"/>
                                    <w:left w:val="none" w:sz="0" w:space="0" w:color="auto"/>
                                    <w:bottom w:val="none" w:sz="0" w:space="0" w:color="auto"/>
                                    <w:right w:val="none" w:sz="0" w:space="0" w:color="auto"/>
                                  </w:divBdr>
                                  <w:divsChild>
                                    <w:div w:id="21211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364235">
      <w:bodyDiv w:val="1"/>
      <w:marLeft w:val="0"/>
      <w:marRight w:val="0"/>
      <w:marTop w:val="0"/>
      <w:marBottom w:val="0"/>
      <w:divBdr>
        <w:top w:val="none" w:sz="0" w:space="0" w:color="auto"/>
        <w:left w:val="none" w:sz="0" w:space="0" w:color="auto"/>
        <w:bottom w:val="none" w:sz="0" w:space="0" w:color="auto"/>
        <w:right w:val="none" w:sz="0" w:space="0" w:color="auto"/>
      </w:divBdr>
      <w:divsChild>
        <w:div w:id="788669967">
          <w:marLeft w:val="187"/>
          <w:marRight w:val="0"/>
          <w:marTop w:val="0"/>
          <w:marBottom w:val="0"/>
          <w:divBdr>
            <w:top w:val="none" w:sz="0" w:space="0" w:color="auto"/>
            <w:left w:val="none" w:sz="0" w:space="0" w:color="auto"/>
            <w:bottom w:val="none" w:sz="0" w:space="0" w:color="auto"/>
            <w:right w:val="none" w:sz="0" w:space="0" w:color="auto"/>
          </w:divBdr>
        </w:div>
      </w:divsChild>
    </w:div>
    <w:div w:id="536242588">
      <w:bodyDiv w:val="1"/>
      <w:marLeft w:val="0"/>
      <w:marRight w:val="0"/>
      <w:marTop w:val="0"/>
      <w:marBottom w:val="0"/>
      <w:divBdr>
        <w:top w:val="none" w:sz="0" w:space="0" w:color="auto"/>
        <w:left w:val="none" w:sz="0" w:space="0" w:color="auto"/>
        <w:bottom w:val="none" w:sz="0" w:space="0" w:color="auto"/>
        <w:right w:val="none" w:sz="0" w:space="0" w:color="auto"/>
      </w:divBdr>
      <w:divsChild>
        <w:div w:id="20329988">
          <w:marLeft w:val="720"/>
          <w:marRight w:val="0"/>
          <w:marTop w:val="52"/>
          <w:marBottom w:val="52"/>
          <w:divBdr>
            <w:top w:val="none" w:sz="0" w:space="0" w:color="auto"/>
            <w:left w:val="none" w:sz="0" w:space="0" w:color="auto"/>
            <w:bottom w:val="none" w:sz="0" w:space="0" w:color="auto"/>
            <w:right w:val="none" w:sz="0" w:space="0" w:color="auto"/>
          </w:divBdr>
        </w:div>
        <w:div w:id="125008477">
          <w:marLeft w:val="720"/>
          <w:marRight w:val="0"/>
          <w:marTop w:val="52"/>
          <w:marBottom w:val="52"/>
          <w:divBdr>
            <w:top w:val="none" w:sz="0" w:space="0" w:color="auto"/>
            <w:left w:val="none" w:sz="0" w:space="0" w:color="auto"/>
            <w:bottom w:val="none" w:sz="0" w:space="0" w:color="auto"/>
            <w:right w:val="none" w:sz="0" w:space="0" w:color="auto"/>
          </w:divBdr>
        </w:div>
        <w:div w:id="221453637">
          <w:marLeft w:val="720"/>
          <w:marRight w:val="0"/>
          <w:marTop w:val="52"/>
          <w:marBottom w:val="52"/>
          <w:divBdr>
            <w:top w:val="none" w:sz="0" w:space="0" w:color="auto"/>
            <w:left w:val="none" w:sz="0" w:space="0" w:color="auto"/>
            <w:bottom w:val="none" w:sz="0" w:space="0" w:color="auto"/>
            <w:right w:val="none" w:sz="0" w:space="0" w:color="auto"/>
          </w:divBdr>
        </w:div>
        <w:div w:id="270474913">
          <w:marLeft w:val="720"/>
          <w:marRight w:val="0"/>
          <w:marTop w:val="52"/>
          <w:marBottom w:val="52"/>
          <w:divBdr>
            <w:top w:val="none" w:sz="0" w:space="0" w:color="auto"/>
            <w:left w:val="none" w:sz="0" w:space="0" w:color="auto"/>
            <w:bottom w:val="none" w:sz="0" w:space="0" w:color="auto"/>
            <w:right w:val="none" w:sz="0" w:space="0" w:color="auto"/>
          </w:divBdr>
        </w:div>
        <w:div w:id="309989891">
          <w:marLeft w:val="720"/>
          <w:marRight w:val="0"/>
          <w:marTop w:val="52"/>
          <w:marBottom w:val="52"/>
          <w:divBdr>
            <w:top w:val="none" w:sz="0" w:space="0" w:color="auto"/>
            <w:left w:val="none" w:sz="0" w:space="0" w:color="auto"/>
            <w:bottom w:val="none" w:sz="0" w:space="0" w:color="auto"/>
            <w:right w:val="none" w:sz="0" w:space="0" w:color="auto"/>
          </w:divBdr>
        </w:div>
        <w:div w:id="1412966257">
          <w:marLeft w:val="720"/>
          <w:marRight w:val="0"/>
          <w:marTop w:val="52"/>
          <w:marBottom w:val="52"/>
          <w:divBdr>
            <w:top w:val="none" w:sz="0" w:space="0" w:color="auto"/>
            <w:left w:val="none" w:sz="0" w:space="0" w:color="auto"/>
            <w:bottom w:val="none" w:sz="0" w:space="0" w:color="auto"/>
            <w:right w:val="none" w:sz="0" w:space="0" w:color="auto"/>
          </w:divBdr>
        </w:div>
        <w:div w:id="2089645761">
          <w:marLeft w:val="720"/>
          <w:marRight w:val="0"/>
          <w:marTop w:val="52"/>
          <w:marBottom w:val="52"/>
          <w:divBdr>
            <w:top w:val="none" w:sz="0" w:space="0" w:color="auto"/>
            <w:left w:val="none" w:sz="0" w:space="0" w:color="auto"/>
            <w:bottom w:val="none" w:sz="0" w:space="0" w:color="auto"/>
            <w:right w:val="none" w:sz="0" w:space="0" w:color="auto"/>
          </w:divBdr>
        </w:div>
      </w:divsChild>
    </w:div>
    <w:div w:id="1297219842">
      <w:bodyDiv w:val="1"/>
      <w:marLeft w:val="0"/>
      <w:marRight w:val="0"/>
      <w:marTop w:val="0"/>
      <w:marBottom w:val="0"/>
      <w:divBdr>
        <w:top w:val="none" w:sz="0" w:space="0" w:color="auto"/>
        <w:left w:val="none" w:sz="0" w:space="0" w:color="auto"/>
        <w:bottom w:val="none" w:sz="0" w:space="0" w:color="auto"/>
        <w:right w:val="none" w:sz="0" w:space="0" w:color="auto"/>
      </w:divBdr>
    </w:div>
    <w:div w:id="1693266647">
      <w:bodyDiv w:val="1"/>
      <w:marLeft w:val="0"/>
      <w:marRight w:val="0"/>
      <w:marTop w:val="0"/>
      <w:marBottom w:val="0"/>
      <w:divBdr>
        <w:top w:val="none" w:sz="0" w:space="0" w:color="auto"/>
        <w:left w:val="none" w:sz="0" w:space="0" w:color="auto"/>
        <w:bottom w:val="none" w:sz="0" w:space="0" w:color="auto"/>
        <w:right w:val="none" w:sz="0" w:space="0" w:color="auto"/>
      </w:divBdr>
    </w:div>
    <w:div w:id="1701927696">
      <w:bodyDiv w:val="1"/>
      <w:marLeft w:val="0"/>
      <w:marRight w:val="0"/>
      <w:marTop w:val="0"/>
      <w:marBottom w:val="0"/>
      <w:divBdr>
        <w:top w:val="none" w:sz="0" w:space="0" w:color="auto"/>
        <w:left w:val="none" w:sz="0" w:space="0" w:color="auto"/>
        <w:bottom w:val="none" w:sz="0" w:space="0" w:color="auto"/>
        <w:right w:val="none" w:sz="0" w:space="0" w:color="auto"/>
      </w:divBdr>
    </w:div>
    <w:div w:id="1820919890">
      <w:bodyDiv w:val="1"/>
      <w:marLeft w:val="0"/>
      <w:marRight w:val="0"/>
      <w:marTop w:val="0"/>
      <w:marBottom w:val="0"/>
      <w:divBdr>
        <w:top w:val="none" w:sz="0" w:space="0" w:color="auto"/>
        <w:left w:val="none" w:sz="0" w:space="0" w:color="auto"/>
        <w:bottom w:val="none" w:sz="0" w:space="0" w:color="auto"/>
        <w:right w:val="none" w:sz="0" w:space="0" w:color="auto"/>
      </w:divBdr>
    </w:div>
    <w:div w:id="209030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github.com/HLinhNguyen283/Obstacle_avoiding_robot-RTOS" TargetMode="External"/><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ristensen\Documents\Users\jchristensen\Documents\Resumes%20-%20General\Hitachi%20Resume%20Template%20-%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2008-07-22T00:00:00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9F748BDE8CC540A40D109EC5291989" ma:contentTypeVersion="22" ma:contentTypeDescription="Create a new document." ma:contentTypeScope="" ma:versionID="88b26efc034bf8d1faa8c23c2bef25f2">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f840729267c28a5beb0972076ccbc323" ns1:_="" ns2:_="">
    <xsd:import namespace="http://schemas.microsoft.com/sharepoint/v3"/>
    <xsd:import namespace="http://schemas.microsoft.com/sharepoint/v3/fields"/>
    <xsd:element name="properties">
      <xsd:complexType>
        <xsd:sequence>
          <xsd:element name="documentManagement">
            <xsd:complexType>
              <xsd:all>
                <xsd:element ref="ns1:PublishingStartDate" minOccurs="0"/>
                <xsd:element ref="ns1:PublishingExpirationDate" minOccurs="0"/>
                <xsd:element ref="ns2:_Contributor" minOccurs="0"/>
                <xsd:element ref="ns2:_Coverage" minOccurs="0"/>
                <xsd:element ref="ns2:_DCDateCreated" minOccurs="0"/>
                <xsd:element ref="ns2:_DCDateModified" minOccurs="0"/>
                <xsd:element ref="ns2:_Format" minOccurs="0"/>
                <xsd:element ref="ns2:_Identifier" minOccurs="0"/>
                <xsd:element ref="ns1:Language" minOccurs="0"/>
                <xsd:element ref="ns2:_Publisher" minOccurs="0"/>
                <xsd:element ref="ns2:_Relation" minOccurs="0"/>
                <xsd:element ref="ns2:_RightsManagement" minOccurs="0"/>
                <xsd:element ref="ns2:_Source" minOccurs="0"/>
                <xsd:element ref="ns2:_Resource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Language" ma:index="18" nillable="true" ma:displayName="Language" ma:default="English" ma:description="Select the language." ma:format="Dropdown" ma:hidden="true" ma:internalName="Language" ma:readOnly="fals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nglish (United Kingdom)"/>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10" nillable="true" ma:displayName="Contributor" ma:description="One or more people or organizations that contributed to this resource" ma:internalName="_Contributor">
      <xsd:simpleType>
        <xsd:restriction base="dms:Note">
          <xsd:maxLength value="255"/>
        </xsd:restriction>
      </xsd:simpleType>
    </xsd:element>
    <xsd:element name="_Coverage" ma:index="11" nillable="true" ma:displayName="Coverage" ma:description="The extent or scope" ma:internalName="_Coverage">
      <xsd:simpleType>
        <xsd:restriction base="dms:Text">
          <xsd:maxLength value="255"/>
        </xsd:restriction>
      </xsd:simpleType>
    </xsd:element>
    <xsd:element name="_DCDateCreated" ma:index="13" nillable="true" ma:displayName="Date Created" ma:default="[today]" ma:description="The date on which this resource was created" ma:format="DateOnly" ma:internalName="_DCDateCreated">
      <xsd:simpleType>
        <xsd:restriction base="dms:DateTime"/>
      </xsd:simpleType>
    </xsd:element>
    <xsd:element name="_DCDateModified" ma:index="14" nillable="true" ma:displayName="Date Modified" ma:description="The date on which this resource was last modified" ma:format="DateTime" ma:hidden="true" ma:internalName="_DCDateModified" ma:readOnly="false">
      <xsd:simpleType>
        <xsd:restriction base="dms:DateTime"/>
      </xsd:simpleType>
    </xsd:element>
    <xsd:element name="_Format" ma:index="16" nillable="true" ma:displayName="Format" ma:description="Media-type, file format or dimensions" ma:hidden="true" ma:internalName="_Format" ma:readOnly="false">
      <xsd:simpleType>
        <xsd:restriction base="dms:Text"/>
      </xsd:simpleType>
    </xsd:element>
    <xsd:element name="_Identifier" ma:index="17" nillable="true" ma:displayName="Resource Identifier" ma:description="An identifying string or number, usually conforming to a formal identification system" ma:hidden="true" ma:internalName="_Identifier" ma:readOnly="false">
      <xsd:simpleType>
        <xsd:restriction base="dms:Text"/>
      </xsd:simpleType>
    </xsd:element>
    <xsd:element name="_Publisher" ma:index="19" nillable="true" ma:displayName="Publisher" ma:description="The person, organization or service that published this resource" ma:hidden="true" ma:internalName="_Publisher" ma:readOnly="false">
      <xsd:simpleType>
        <xsd:restriction base="dms:Text"/>
      </xsd:simpleType>
    </xsd:element>
    <xsd:element name="_Relation" ma:index="20" nillable="true" ma:displayName="Relation" ma:description="References to related resources" ma:hidden="true" ma:internalName="_Relation" ma:readOnly="false">
      <xsd:simpleType>
        <xsd:restriction base="dms:Note"/>
      </xsd:simpleType>
    </xsd:element>
    <xsd:element name="_RightsManagement" ma:index="21" nillable="true" ma:displayName="Rights Management" ma:description="Information about rights held in or over this resource" ma:hidden="true" ma:internalName="_RightsManagement" ma:readOnly="false">
      <xsd:simpleType>
        <xsd:restriction base="dms:Note"/>
      </xsd:simpleType>
    </xsd:element>
    <xsd:element name="_Source" ma:index="22" nillable="true" ma:displayName="Source" ma:description="References to resources from which this resource was derived" ma:hidden="true" ma:internalName="_Source" ma:readOnly="false">
      <xsd:simpleType>
        <xsd:restriction base="dms:Note"/>
      </xsd:simpleType>
    </xsd:element>
    <xsd:element name="_ResourceType" ma:index="25" nillable="true" ma:displayName="Resource Type" ma:description="A set of categories, functions, genres or aggregation levels" ma:hidden="true" ma:internalName="_ResourceTyp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2" ma:displayName="Creat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24" ma:displayName="Subject"/>
        <xsd:element ref="dc:description" minOccurs="0" maxOccurs="1" ma:index="15" ma:displayName="Details"/>
        <xsd:element name="keywords" minOccurs="0" maxOccurs="1" type="xsd:string" ma:index="23"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documentManagement>
    <Language xmlns="http://schemas.microsoft.com/sharepoint/v3">English</Language>
    <_Source xmlns="http://schemas.microsoft.com/sharepoint/v3/fields" xsi:nil="true"/>
    <_DCDateModified xmlns="http://schemas.microsoft.com/sharepoint/v3/fields" xsi:nil="true"/>
    <_Publisher xmlns="http://schemas.microsoft.com/sharepoint/v3/fields" xsi:nil="true"/>
    <_Relation xmlns="http://schemas.microsoft.com/sharepoint/v3/fields" xsi:nil="true"/>
    <_Contributor xmlns="http://schemas.microsoft.com/sharepoint/v3/fields" xsi:nil="true"/>
    <_Format xmlns="http://schemas.microsoft.com/sharepoint/v3/fields" xsi:nil="true"/>
    <_Coverage xmlns="http://schemas.microsoft.com/sharepoint/v3/fields" xsi:nil="true"/>
    <_Identifier xmlns="http://schemas.microsoft.com/sharepoint/v3/fields" xsi:nil="true"/>
    <_ResourceType xmlns="http://schemas.microsoft.com/sharepoint/v3/fields" xsi:nil="true"/>
    <_RightsManagement xmlns="http://schemas.microsoft.com/sharepoint/v3/fields" xsi:nil="true"/>
    <_DCDateCreated xmlns="http://schemas.microsoft.com/sharepoint/v3/fields">2012-01-30T06:00:00+00:00</_DCDateCreated>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83E143-157B-4FF8-B6BC-99CD2BA4F6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F1738F-4ECF-4F5E-A6C1-5B1D326EED2C}">
  <ds:schemaRefs>
    <ds:schemaRef ds:uri="http://schemas.openxmlformats.org/officeDocument/2006/bibliography"/>
  </ds:schemaRefs>
</ds:datastoreItem>
</file>

<file path=customXml/itemProps4.xml><?xml version="1.0" encoding="utf-8"?>
<ds:datastoreItem xmlns:ds="http://schemas.openxmlformats.org/officeDocument/2006/customXml" ds:itemID="{BE916CB5-145D-4FE5-88F0-391AA95D74EC}">
  <ds:schemaRefs>
    <ds:schemaRef ds:uri="http://schemas.microsoft.com/sharepoint/v3/contenttype/forms"/>
  </ds:schemaRefs>
</ds:datastoreItem>
</file>

<file path=customXml/itemProps5.xml><?xml version="1.0" encoding="utf-8"?>
<ds:datastoreItem xmlns:ds="http://schemas.openxmlformats.org/officeDocument/2006/customXml" ds:itemID="{AE42E740-4F6B-46B7-8B15-4FDC68471BD1}">
  <ds:schemaRefs>
    <ds:schemaRef ds:uri="http://schemas.microsoft.com/office/2006/metadata/longProperties"/>
  </ds:schemaRefs>
</ds:datastoreItem>
</file>

<file path=customXml/itemProps6.xml><?xml version="1.0" encoding="utf-8"?>
<ds:datastoreItem xmlns:ds="http://schemas.openxmlformats.org/officeDocument/2006/customXml" ds:itemID="{7D1A5FE5-F7E2-4435-A546-B4A1FDD7F98F}">
  <ds:schemaRefs>
    <ds:schemaRef ds:uri="http://schemas.microsoft.com/office/2006/metadata/properties"/>
    <ds:schemaRef ds:uri="http://schemas.microsoft.com/sharepoint/v3"/>
    <ds:schemaRef ds:uri="http://schemas.microsoft.com/sharepoint/v3/fields"/>
  </ds:schemaRefs>
</ds:datastoreItem>
</file>

<file path=docProps/app.xml><?xml version="1.0" encoding="utf-8"?>
<Properties xmlns="http://schemas.openxmlformats.org/officeDocument/2006/extended-properties" xmlns:vt="http://schemas.openxmlformats.org/officeDocument/2006/docPropsVTypes">
  <Template>Hitachi Resume Template - 2015.dotx</Template>
  <TotalTime>431</TotalTime>
  <Pages>3</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Hitachi Resume Template</vt:lpstr>
    </vt:vector>
  </TitlesOfParts>
  <Company>Hitachi Consulting</Company>
  <LinksUpToDate>false</LinksUpToDate>
  <CharactersWithSpaces>4774</CharactersWithSpaces>
  <SharedDoc>false</SharedDoc>
  <HLinks>
    <vt:vector size="18" baseType="variant">
      <vt:variant>
        <vt:i4>1376319</vt:i4>
      </vt:variant>
      <vt:variant>
        <vt:i4>8</vt:i4>
      </vt:variant>
      <vt:variant>
        <vt:i4>0</vt:i4>
      </vt:variant>
      <vt:variant>
        <vt:i4>5</vt:i4>
      </vt:variant>
      <vt:variant>
        <vt:lpwstr/>
      </vt:variant>
      <vt:variant>
        <vt:lpwstr>_Toc309205556</vt:lpwstr>
      </vt:variant>
      <vt:variant>
        <vt:i4>1376319</vt:i4>
      </vt:variant>
      <vt:variant>
        <vt:i4>5</vt:i4>
      </vt:variant>
      <vt:variant>
        <vt:i4>0</vt:i4>
      </vt:variant>
      <vt:variant>
        <vt:i4>5</vt:i4>
      </vt:variant>
      <vt:variant>
        <vt:lpwstr/>
      </vt:variant>
      <vt:variant>
        <vt:lpwstr>_Toc309205555</vt:lpwstr>
      </vt:variant>
      <vt:variant>
        <vt:i4>1376319</vt:i4>
      </vt:variant>
      <vt:variant>
        <vt:i4>2</vt:i4>
      </vt:variant>
      <vt:variant>
        <vt:i4>0</vt:i4>
      </vt:variant>
      <vt:variant>
        <vt:i4>5</vt:i4>
      </vt:variant>
      <vt:variant>
        <vt:lpwstr/>
      </vt:variant>
      <vt:variant>
        <vt:lpwstr>_Toc309205554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Hitachi Resume Template</dc:title>
  <dc:subject/>
  <dc:creator>UST420s</dc:creator>
  <cp:keywords/>
  <dc:description>&lt;div&gt;&lt;/div&gt;</dc:description>
  <cp:lastModifiedBy>Nguyễn Hồng Lĩnh</cp:lastModifiedBy>
  <cp:revision>24</cp:revision>
  <cp:lastPrinted>2008-07-22T17:28:00Z</cp:lastPrinted>
  <dcterms:created xsi:type="dcterms:W3CDTF">2018-09-26T12:44:00Z</dcterms:created>
  <dcterms:modified xsi:type="dcterms:W3CDTF">2023-04-04T16:15:00Z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ntributor">
    <vt:lpwstr/>
  </property>
  <property fmtid="{D5CDD505-2E9C-101B-9397-08002B2CF9AE}" pid="3" name="Status Classification">
    <vt:lpwstr>3</vt:lpwstr>
  </property>
  <property fmtid="{D5CDD505-2E9C-101B-9397-08002B2CF9AE}" pid="4" name="ContentType">
    <vt:lpwstr>Internal Communications</vt:lpwstr>
  </property>
  <property fmtid="{D5CDD505-2E9C-101B-9397-08002B2CF9AE}" pid="5" name="Internal Communications Classification">
    <vt:lpwstr>8</vt:lpwstr>
  </property>
  <property fmtid="{D5CDD505-2E9C-101B-9397-08002B2CF9AE}" pid="6" name="_Coverage">
    <vt:lpwstr/>
  </property>
  <property fmtid="{D5CDD505-2E9C-101B-9397-08002B2CF9AE}" pid="7" name="_Format">
    <vt:lpwstr/>
  </property>
  <property fmtid="{D5CDD505-2E9C-101B-9397-08002B2CF9AE}" pid="8" name="_Publisher">
    <vt:lpwstr/>
  </property>
  <property fmtid="{D5CDD505-2E9C-101B-9397-08002B2CF9AE}" pid="9" name="display_urn:schemas-microsoft-com:office:office#Editor">
    <vt:lpwstr>Warriner, Rebecca</vt:lpwstr>
  </property>
  <property fmtid="{D5CDD505-2E9C-101B-9397-08002B2CF9AE}" pid="10" name="Department Administration Classification">
    <vt:lpwstr/>
  </property>
  <property fmtid="{D5CDD505-2E9C-101B-9397-08002B2CF9AE}" pid="11" name="TemplateUrl">
    <vt:lpwstr/>
  </property>
  <property fmtid="{D5CDD505-2E9C-101B-9397-08002B2CF9AE}" pid="12" name="_Relation">
    <vt:lpwstr/>
  </property>
  <property fmtid="{D5CDD505-2E9C-101B-9397-08002B2CF9AE}" pid="13" name="xd_ProgID">
    <vt:lpwstr/>
  </property>
  <property fmtid="{D5CDD505-2E9C-101B-9397-08002B2CF9AE}" pid="14" name="_DCDateCreated">
    <vt:lpwstr>2012-01-30T19:00:00Z</vt:lpwstr>
  </property>
  <property fmtid="{D5CDD505-2E9C-101B-9397-08002B2CF9AE}" pid="15" name="_RightsManagement">
    <vt:lpwstr/>
  </property>
  <property fmtid="{D5CDD505-2E9C-101B-9397-08002B2CF9AE}" pid="16" name="_Source">
    <vt:lpwstr/>
  </property>
  <property fmtid="{D5CDD505-2E9C-101B-9397-08002B2CF9AE}" pid="17" name="display_urn:schemas-microsoft-com:office:office#Author">
    <vt:lpwstr>Warriner, Rebecca</vt:lpwstr>
  </property>
  <property fmtid="{D5CDD505-2E9C-101B-9397-08002B2CF9AE}" pid="18" name="Language">
    <vt:lpwstr>English</vt:lpwstr>
  </property>
  <property fmtid="{D5CDD505-2E9C-101B-9397-08002B2CF9AE}" pid="19" name="Internal Training Materials Classification">
    <vt:lpwstr/>
  </property>
  <property fmtid="{D5CDD505-2E9C-101B-9397-08002B2CF9AE}" pid="20" name="ContentTypeId">
    <vt:lpwstr>0x010100E89F748BDE8CC540A40D109EC5291989</vt:lpwstr>
  </property>
  <property fmtid="{D5CDD505-2E9C-101B-9397-08002B2CF9AE}" pid="21" name="_ResourceType">
    <vt:lpwstr/>
  </property>
  <property fmtid="{D5CDD505-2E9C-101B-9397-08002B2CF9AE}" pid="22" name="_Identifier">
    <vt:lpwstr/>
  </property>
  <property fmtid="{D5CDD505-2E9C-101B-9397-08002B2CF9AE}" pid="23" name="_DCDateModified">
    <vt:lpwstr/>
  </property>
  <property fmtid="{D5CDD505-2E9C-101B-9397-08002B2CF9AE}" pid="24" name="xd_Signature">
    <vt:lpwstr/>
  </property>
  <property fmtid="{D5CDD505-2E9C-101B-9397-08002B2CF9AE}" pid="25" name="Internal Meeting Materials Classification">
    <vt:lpwstr/>
  </property>
  <property fmtid="{D5CDD505-2E9C-101B-9397-08002B2CF9AE}" pid="26" name="Order">
    <vt:r8>1000</vt:r8>
  </property>
</Properties>
</file>